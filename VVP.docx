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E118" w14:textId="72512CFA" w:rsidR="001638F6" w:rsidRPr="007B09A2" w:rsidRDefault="007B09A2" w:rsidP="00D5413C">
      <w:pPr>
        <w:pStyle w:val="Title"/>
        <w:rPr>
          <w:rFonts w:ascii="Calibri" w:hAnsi="Calibri" w:cs="Calibri"/>
        </w:rPr>
      </w:pPr>
      <w:bookmarkStart w:id="0" w:name="_Toc321147011"/>
      <w:bookmarkStart w:id="1" w:name="_Toc318189312"/>
      <w:bookmarkStart w:id="2" w:name="_Toc318188327"/>
      <w:bookmarkStart w:id="3" w:name="_Toc318188227"/>
      <w:bookmarkStart w:id="4" w:name="_Toc321147149"/>
      <w:r>
        <w:rPr>
          <w:rFonts w:ascii="Calibri" w:hAnsi="Calibri" w:cs="Calibri"/>
        </w:rPr>
        <w:t>P</w:t>
      </w:r>
      <w:r w:rsidRPr="007B09A2">
        <w:rPr>
          <w:rFonts w:ascii="Calibri" w:hAnsi="Calibri" w:cs="Calibri"/>
        </w:rPr>
        <w:t xml:space="preserve">roject </w:t>
      </w:r>
      <w:r w:rsidR="00B14D04" w:rsidRPr="007B09A2">
        <w:rPr>
          <w:rFonts w:ascii="Calibri" w:hAnsi="Calibri" w:cs="Calibri"/>
        </w:rPr>
        <w:t>2</w:t>
      </w:r>
    </w:p>
    <w:p w14:paraId="37FC7B99" w14:textId="0813FFC7" w:rsidR="00471A70" w:rsidRDefault="00B14D04" w:rsidP="003422FF">
      <w:pPr>
        <w:pStyle w:val="ContactInfo"/>
        <w:rPr>
          <w:rFonts w:asciiTheme="majorHAnsi" w:eastAsiaTheme="majorEastAsia" w:hAnsiTheme="majorHAnsi" w:cstheme="majorBidi"/>
          <w:caps/>
          <w:sz w:val="26"/>
          <w:szCs w:val="26"/>
        </w:rPr>
      </w:pPr>
      <w:r>
        <w:rPr>
          <w:rFonts w:asciiTheme="majorHAnsi" w:eastAsiaTheme="majorEastAsia" w:hAnsiTheme="majorHAnsi" w:cstheme="majorBidi"/>
          <w:caps/>
          <w:sz w:val="26"/>
          <w:szCs w:val="26"/>
        </w:rPr>
        <w:t>Classification of the data using various classification methods</w:t>
      </w:r>
    </w:p>
    <w:p w14:paraId="02483A4E" w14:textId="2D1B0CB7" w:rsidR="007B09A2" w:rsidRDefault="007B09A2" w:rsidP="003422FF">
      <w:pPr>
        <w:pStyle w:val="ContactInfo"/>
        <w:rPr>
          <w:rFonts w:asciiTheme="majorHAnsi" w:eastAsiaTheme="majorEastAsia" w:hAnsiTheme="majorHAnsi" w:cstheme="majorBidi"/>
          <w:caps/>
          <w:sz w:val="26"/>
          <w:szCs w:val="26"/>
        </w:rPr>
      </w:pPr>
    </w:p>
    <w:p w14:paraId="01C3A0D3" w14:textId="77777777" w:rsidR="007B09A2" w:rsidRDefault="007B09A2" w:rsidP="003422FF">
      <w:pPr>
        <w:pStyle w:val="ContactInfo"/>
        <w:rPr>
          <w:rFonts w:asciiTheme="majorHAnsi" w:eastAsiaTheme="majorEastAsia" w:hAnsiTheme="majorHAnsi" w:cstheme="majorBidi"/>
          <w:caps/>
          <w:sz w:val="26"/>
          <w:szCs w:val="26"/>
        </w:rPr>
      </w:pPr>
    </w:p>
    <w:p w14:paraId="1295346E" w14:textId="77777777" w:rsidR="00DE2201" w:rsidRPr="007B09A2" w:rsidRDefault="00A747BD" w:rsidP="003422FF">
      <w:pPr>
        <w:pStyle w:val="ContactInfo"/>
        <w:rPr>
          <w:sz w:val="24"/>
          <w:szCs w:val="24"/>
        </w:rPr>
      </w:pPr>
      <w:r w:rsidRPr="007B09A2">
        <w:rPr>
          <w:sz w:val="24"/>
          <w:szCs w:val="24"/>
        </w:rPr>
        <w:t xml:space="preserve">Team Name:  | </w:t>
      </w:r>
      <w:r w:rsidR="00471A70" w:rsidRPr="007B09A2">
        <w:rPr>
          <w:sz w:val="24"/>
          <w:szCs w:val="24"/>
        </w:rPr>
        <w:t xml:space="preserve">Prathamesh Pawar | Ved </w:t>
      </w:r>
      <w:r w:rsidR="0075745A" w:rsidRPr="007B09A2">
        <w:rPr>
          <w:sz w:val="24"/>
          <w:szCs w:val="24"/>
        </w:rPr>
        <w:t>Contractor</w:t>
      </w:r>
      <w:r w:rsidR="00471A70" w:rsidRPr="007B09A2">
        <w:rPr>
          <w:sz w:val="24"/>
          <w:szCs w:val="24"/>
        </w:rPr>
        <w:t>| Vishruti</w:t>
      </w:r>
      <w:r w:rsidR="0075745A" w:rsidRPr="007B09A2">
        <w:rPr>
          <w:sz w:val="24"/>
          <w:szCs w:val="24"/>
        </w:rPr>
        <w:t xml:space="preserve"> Patel</w:t>
      </w:r>
    </w:p>
    <w:p w14:paraId="535EE3BF" w14:textId="2DEEA1FB" w:rsidR="003422FF" w:rsidRPr="007B09A2" w:rsidRDefault="00D5413C" w:rsidP="003422FF">
      <w:pPr>
        <w:pStyle w:val="ContactInfo"/>
        <w:rPr>
          <w:sz w:val="24"/>
          <w:szCs w:val="24"/>
        </w:rPr>
      </w:pPr>
      <w:r w:rsidRPr="007B09A2">
        <w:rPr>
          <w:sz w:val="24"/>
          <w:szCs w:val="24"/>
        </w:rPr>
        <w:t xml:space="preserve"> </w:t>
      </w:r>
      <w:sdt>
        <w:sdtPr>
          <w:rPr>
            <w:sz w:val="24"/>
            <w:szCs w:val="24"/>
          </w:rPr>
          <w:alias w:val="Date:"/>
          <w:tag w:val="Date:"/>
          <w:id w:val="-35980865"/>
          <w:placeholder>
            <w:docPart w:val="936FC32CCD9B4C3883D01B463599BE92"/>
          </w:placeholder>
          <w:temporary/>
          <w:showingPlcHdr/>
          <w15:appearance w15:val="hidden"/>
        </w:sdtPr>
        <w:sdtEndPr/>
        <w:sdtContent>
          <w:r w:rsidRPr="007B09A2">
            <w:rPr>
              <w:sz w:val="24"/>
              <w:szCs w:val="24"/>
            </w:rPr>
            <w:t>Date</w:t>
          </w:r>
        </w:sdtContent>
      </w:sdt>
      <w:r w:rsidR="00764100">
        <w:rPr>
          <w:sz w:val="24"/>
          <w:szCs w:val="24"/>
        </w:rPr>
        <w:t xml:space="preserve">: </w:t>
      </w:r>
      <w:r w:rsidR="00471A70" w:rsidRPr="007B09A2">
        <w:rPr>
          <w:sz w:val="24"/>
          <w:szCs w:val="24"/>
        </w:rPr>
        <w:t xml:space="preserve"> 0</w:t>
      </w:r>
      <w:r w:rsidR="00B14D04" w:rsidRPr="007B09A2">
        <w:rPr>
          <w:sz w:val="24"/>
          <w:szCs w:val="24"/>
        </w:rPr>
        <w:t>5</w:t>
      </w:r>
      <w:r w:rsidR="00471A70" w:rsidRPr="007B09A2">
        <w:rPr>
          <w:sz w:val="24"/>
          <w:szCs w:val="24"/>
        </w:rPr>
        <w:t>/</w:t>
      </w:r>
      <w:r w:rsidR="00B14D04" w:rsidRPr="007B09A2">
        <w:rPr>
          <w:sz w:val="24"/>
          <w:szCs w:val="24"/>
        </w:rPr>
        <w:t>03</w:t>
      </w:r>
      <w:r w:rsidR="00471A70" w:rsidRPr="007B09A2">
        <w:rPr>
          <w:sz w:val="24"/>
          <w:szCs w:val="24"/>
        </w:rPr>
        <w:t>/2018</w:t>
      </w:r>
    </w:p>
    <w:p w14:paraId="60C0FA68" w14:textId="5B512E09" w:rsidR="007B09A2" w:rsidRDefault="007B09A2" w:rsidP="003422FF">
      <w:pPr>
        <w:pStyle w:val="ContactInfo"/>
      </w:pPr>
    </w:p>
    <w:p w14:paraId="545FE42A" w14:textId="2921F69C" w:rsidR="007B09A2" w:rsidRDefault="007B09A2" w:rsidP="003422FF">
      <w:pPr>
        <w:pStyle w:val="ContactInfo"/>
      </w:pPr>
    </w:p>
    <w:p w14:paraId="16FE86C1" w14:textId="0043F2D3" w:rsidR="008E0BA3" w:rsidRDefault="008E0BA3" w:rsidP="003422FF">
      <w:pPr>
        <w:pStyle w:val="ContactInfo"/>
      </w:pPr>
    </w:p>
    <w:p w14:paraId="49C74498" w14:textId="77777777" w:rsidR="008E0BA3" w:rsidRDefault="008E0BA3" w:rsidP="003422FF">
      <w:pPr>
        <w:pStyle w:val="ContactInfo"/>
      </w:pPr>
    </w:p>
    <w:p w14:paraId="20A255F7" w14:textId="77777777" w:rsidR="00F231C2" w:rsidRDefault="00F231C2" w:rsidP="003422FF">
      <w:pPr>
        <w:pStyle w:val="ContactInfo"/>
      </w:pPr>
    </w:p>
    <w:p w14:paraId="6DF8F312" w14:textId="2F5D809B" w:rsidR="007B09A2" w:rsidRDefault="007B09A2" w:rsidP="003422FF">
      <w:pPr>
        <w:pStyle w:val="ContactInfo"/>
        <w:rPr>
          <w:sz w:val="32"/>
          <w:szCs w:val="32"/>
        </w:rPr>
      </w:pPr>
      <w:r w:rsidRPr="007B09A2">
        <w:rPr>
          <w:sz w:val="32"/>
          <w:szCs w:val="32"/>
        </w:rPr>
        <w:t>California State University, Fullerton</w:t>
      </w:r>
    </w:p>
    <w:p w14:paraId="311B85EA" w14:textId="77777777" w:rsidR="007B09A2" w:rsidRDefault="007B09A2" w:rsidP="003422FF">
      <w:pPr>
        <w:pStyle w:val="ContactInfo"/>
        <w:rPr>
          <w:sz w:val="32"/>
          <w:szCs w:val="32"/>
        </w:rPr>
      </w:pPr>
    </w:p>
    <w:p w14:paraId="6000BFE6" w14:textId="7A1A3AD9" w:rsidR="007B09A2" w:rsidRPr="007B09A2" w:rsidRDefault="007B09A2" w:rsidP="003422FF">
      <w:pPr>
        <w:pStyle w:val="ContactInfo"/>
        <w:rPr>
          <w:sz w:val="32"/>
          <w:szCs w:val="32"/>
        </w:rPr>
      </w:pPr>
      <w:r>
        <w:rPr>
          <w:noProof/>
        </w:rPr>
        <w:drawing>
          <wp:inline distT="0" distB="0" distL="0" distR="0" wp14:anchorId="63F7E4A4" wp14:editId="02880D94">
            <wp:extent cx="1536395" cy="1572260"/>
            <wp:effectExtent l="0" t="0" r="6985" b="8890"/>
            <wp:docPr id="2" name="Picture 2" descr="Image result for csuf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uf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516" cy="1598990"/>
                    </a:xfrm>
                    <a:prstGeom prst="rect">
                      <a:avLst/>
                    </a:prstGeom>
                    <a:noFill/>
                    <a:ln>
                      <a:noFill/>
                    </a:ln>
                  </pic:spPr>
                </pic:pic>
              </a:graphicData>
            </a:graphic>
          </wp:inline>
        </w:drawing>
      </w:r>
    </w:p>
    <w:p w14:paraId="35773C26" w14:textId="3A4B5DDE" w:rsidR="007B09A2" w:rsidRDefault="007B09A2" w:rsidP="003422FF">
      <w:pPr>
        <w:pStyle w:val="ContactInfo"/>
      </w:pPr>
    </w:p>
    <w:p w14:paraId="785CD2E1" w14:textId="1C12FBA6" w:rsidR="007B09A2" w:rsidRDefault="007B09A2" w:rsidP="003422FF">
      <w:pPr>
        <w:pStyle w:val="ContactInfo"/>
      </w:pPr>
    </w:p>
    <w:p w14:paraId="1F4CD72A" w14:textId="61E72126" w:rsidR="007B09A2" w:rsidRDefault="007B09A2" w:rsidP="003422FF">
      <w:pPr>
        <w:pStyle w:val="ContactInfo"/>
      </w:pPr>
    </w:p>
    <w:p w14:paraId="7AEFA62A" w14:textId="56C680A8" w:rsidR="007B09A2" w:rsidRDefault="007B09A2" w:rsidP="003422FF">
      <w:pPr>
        <w:pStyle w:val="ContactInfo"/>
      </w:pPr>
    </w:p>
    <w:p w14:paraId="2EAAE6B3" w14:textId="768268DA" w:rsidR="008E0BA3" w:rsidRPr="008E0BA3" w:rsidRDefault="00471A70" w:rsidP="008E0BA3">
      <w:pPr>
        <w:pStyle w:val="ContactInfo"/>
        <w:rPr>
          <w:sz w:val="24"/>
          <w:szCs w:val="24"/>
        </w:rPr>
      </w:pPr>
      <w:r w:rsidRPr="008E0BA3">
        <w:rPr>
          <w:sz w:val="24"/>
          <w:szCs w:val="24"/>
        </w:rPr>
        <w:t>Team members information</w:t>
      </w:r>
    </w:p>
    <w:p w14:paraId="36C16AF4" w14:textId="17229E3A" w:rsidR="00D5413C" w:rsidRDefault="00471A70" w:rsidP="008E0BA3">
      <w:pPr>
        <w:pStyle w:val="ContactInfo"/>
      </w:pPr>
      <w:r>
        <w:t>Prathamesh Pawar</w:t>
      </w:r>
    </w:p>
    <w:p w14:paraId="261CCA40" w14:textId="4A267D64" w:rsidR="00471A70" w:rsidRDefault="005E0197" w:rsidP="008E0BA3">
      <w:pPr>
        <w:pStyle w:val="ContactInfo"/>
      </w:pPr>
      <w:hyperlink r:id="rId9" w:history="1">
        <w:r w:rsidR="00471A70" w:rsidRPr="007A09DA">
          <w:rPr>
            <w:rStyle w:val="Hyperlink"/>
          </w:rPr>
          <w:t>ppawar@csu.fullerton.edu</w:t>
        </w:r>
      </w:hyperlink>
    </w:p>
    <w:p w14:paraId="59A52FDE" w14:textId="77777777" w:rsidR="00DE2201" w:rsidRDefault="00471A70" w:rsidP="008E0BA3">
      <w:pPr>
        <w:pStyle w:val="ContactInfo"/>
      </w:pPr>
      <w:r>
        <w:t>Ved</w:t>
      </w:r>
      <w:r w:rsidR="0075745A">
        <w:t xml:space="preserve"> Contractor</w:t>
      </w:r>
    </w:p>
    <w:p w14:paraId="13D68128" w14:textId="0099DFD7" w:rsidR="00DE2201" w:rsidRDefault="00DE2201" w:rsidP="008E0BA3">
      <w:pPr>
        <w:pStyle w:val="ContactInfo"/>
      </w:pPr>
      <w:hyperlink r:id="rId10" w:history="1">
        <w:r w:rsidRPr="00F35FA6">
          <w:rPr>
            <w:rStyle w:val="Hyperlink"/>
          </w:rPr>
          <w:t>helloved@csu.fullerton.edu</w:t>
        </w:r>
      </w:hyperlink>
    </w:p>
    <w:p w14:paraId="7BA74CE0" w14:textId="3A6823B1" w:rsidR="00471A70" w:rsidRDefault="00471A70" w:rsidP="008E0BA3">
      <w:pPr>
        <w:pStyle w:val="ContactInfo"/>
      </w:pPr>
      <w:r>
        <w:t>Vishruti</w:t>
      </w:r>
      <w:r w:rsidR="0075745A">
        <w:t xml:space="preserve"> Patel</w:t>
      </w:r>
    </w:p>
    <w:p w14:paraId="281A219C" w14:textId="0407384E" w:rsidR="00DE2201" w:rsidRDefault="00DE2201" w:rsidP="008E0BA3">
      <w:pPr>
        <w:pStyle w:val="ContactInfo"/>
      </w:pPr>
      <w:hyperlink r:id="rId11" w:history="1">
        <w:r w:rsidRPr="00F35FA6">
          <w:rPr>
            <w:rStyle w:val="Hyperlink"/>
          </w:rPr>
          <w:t>vishruti123@csu.fullerton.edu</w:t>
        </w:r>
      </w:hyperlink>
    </w:p>
    <w:p w14:paraId="482E223B" w14:textId="77777777" w:rsidR="00DE2201" w:rsidRDefault="00DE2201" w:rsidP="00DE2201">
      <w:pPr>
        <w:pStyle w:val="ListParagraph"/>
      </w:pPr>
    </w:p>
    <w:p w14:paraId="1B0878F6" w14:textId="2051FF4B" w:rsidR="008546FE" w:rsidRPr="00764100" w:rsidRDefault="00764100" w:rsidP="008546FE">
      <w:pPr>
        <w:pStyle w:val="Heading1"/>
        <w:rPr>
          <w:sz w:val="32"/>
          <w:szCs w:val="32"/>
          <w:u w:val="single"/>
        </w:rPr>
      </w:pPr>
      <w:r w:rsidRPr="00764100">
        <w:rPr>
          <w:sz w:val="32"/>
          <w:szCs w:val="32"/>
          <w:u w:val="single"/>
        </w:rPr>
        <w:lastRenderedPageBreak/>
        <w:t>Software</w:t>
      </w:r>
      <w:r w:rsidR="008546FE" w:rsidRPr="00764100">
        <w:rPr>
          <w:sz w:val="32"/>
          <w:szCs w:val="32"/>
          <w:u w:val="single"/>
        </w:rPr>
        <w:t xml:space="preserve"> used</w:t>
      </w:r>
    </w:p>
    <w:p w14:paraId="3FCED7E8" w14:textId="77777777" w:rsidR="0046018F" w:rsidRDefault="00B14D04" w:rsidP="001A65BD">
      <w:pPr>
        <w:jc w:val="both"/>
      </w:pPr>
      <w:r>
        <w:t xml:space="preserve">Like previous project we used Python language for solving the assigned task. Python being very compact language has very efficient syntax. Classification is easy with Python because Python supports numeric. There are several libraries available for manipulation of data in Python which makes it easy and fast to provide solution to the problem like this. </w:t>
      </w:r>
    </w:p>
    <w:p w14:paraId="3BD2059D" w14:textId="36ABEF37" w:rsidR="00B14D04" w:rsidRDefault="0046018F" w:rsidP="001A65BD">
      <w:pPr>
        <w:jc w:val="both"/>
      </w:pPr>
      <w:r>
        <w:t>For this project we used Pandas library to read and manipulate data from csv file. There are other libraries like NumPy</w:t>
      </w:r>
      <w:r w:rsidR="00B14D04">
        <w:t xml:space="preserve"> </w:t>
      </w:r>
      <w:r>
        <w:t xml:space="preserve">and </w:t>
      </w:r>
      <w:r w:rsidR="00FF625B">
        <w:t>Scikit</w:t>
      </w:r>
      <w:r>
        <w:t xml:space="preserve"> learn for numeric operations and machine learning algorithms. Also, there is provision to plot the graphs which is used using matplotlib library. There is one more similarity between Python and MATLAB. Both these support array manipulations. </w:t>
      </w:r>
    </w:p>
    <w:p w14:paraId="776EAB97" w14:textId="3289AB37" w:rsidR="0046018F" w:rsidRPr="00E07950" w:rsidRDefault="0046018F" w:rsidP="001A65BD">
      <w:pPr>
        <w:jc w:val="both"/>
      </w:pPr>
      <w:r>
        <w:t xml:space="preserve">OCTAVE/MATLAB are the alternatives that can be used instead of Python for the numeric manipulation. R is a popular language for these kinds of problems as well. Though that may be many features from these languages are ported to Python already. </w:t>
      </w:r>
      <w:r w:rsidR="0088586A">
        <w:t xml:space="preserve">As usual we used </w:t>
      </w:r>
      <w:r w:rsidR="0088586A">
        <w:rPr>
          <w:b/>
        </w:rPr>
        <w:t xml:space="preserve">Pandas </w:t>
      </w:r>
      <w:r w:rsidR="0088586A">
        <w:t xml:space="preserve">library to </w:t>
      </w:r>
      <w:r w:rsidR="00E07950">
        <w:t xml:space="preserve">read the dataset provided in the problem statement. This dataset is manipulated using </w:t>
      </w:r>
      <w:r w:rsidR="00E07950">
        <w:rPr>
          <w:b/>
        </w:rPr>
        <w:t xml:space="preserve">Pandas </w:t>
      </w:r>
      <w:r w:rsidR="00E07950">
        <w:t xml:space="preserve">as well. </w:t>
      </w:r>
      <w:r w:rsidR="00E07950" w:rsidRPr="00E07950">
        <w:rPr>
          <w:b/>
        </w:rPr>
        <w:t>Scikit-learn</w:t>
      </w:r>
      <w:r w:rsidR="00E07950">
        <w:t xml:space="preserve"> package is used </w:t>
      </w:r>
      <w:r w:rsidR="00BA4159">
        <w:t>for preprocessing the data, model selection and for importing all the three classifiers that we will be using in this project.</w:t>
      </w:r>
      <w:r w:rsidR="00E07950">
        <w:t xml:space="preserve">  </w:t>
      </w:r>
    </w:p>
    <w:p w14:paraId="0F200776" w14:textId="5ACB029F" w:rsidR="00FB79B6" w:rsidRDefault="00FB79B6" w:rsidP="00C52E5C"/>
    <w:p w14:paraId="393075EA" w14:textId="132857EB" w:rsidR="00FB79B6" w:rsidRDefault="00FB79B6" w:rsidP="00C52E5C"/>
    <w:p w14:paraId="72961738" w14:textId="7D04D47D" w:rsidR="00FB79B6" w:rsidRPr="00764100" w:rsidRDefault="00FB79B6" w:rsidP="00FB79B6">
      <w:pPr>
        <w:pStyle w:val="Heading1"/>
        <w:rPr>
          <w:sz w:val="32"/>
          <w:szCs w:val="32"/>
          <w:u w:val="single"/>
        </w:rPr>
      </w:pPr>
      <w:r w:rsidRPr="00764100">
        <w:rPr>
          <w:sz w:val="32"/>
          <w:szCs w:val="32"/>
          <w:u w:val="single"/>
        </w:rPr>
        <w:t>Methods used</w:t>
      </w:r>
    </w:p>
    <w:p w14:paraId="3D58B280" w14:textId="2DF4DB93" w:rsidR="00FF625B" w:rsidRPr="00FF625B" w:rsidRDefault="00FF625B" w:rsidP="001A65BD">
      <w:pPr>
        <w:jc w:val="both"/>
      </w:pPr>
      <w:r>
        <w:t>In the problem statement the dataset provided have number of attributes. Attributes given are Age, Work-class, Education level, years of education, Marital status, Occupation, Relationship, Gender, Capital gain, Capital loss, Hours per week and Income. The problem statement asks us to find out the attributes of the people</w:t>
      </w:r>
      <w:r w:rsidR="00BA4159">
        <w:t xml:space="preserve"> whose salary is above</w:t>
      </w:r>
      <w:r>
        <w:t xml:space="preserve"> 50,000 per year. </w:t>
      </w:r>
      <w:r w:rsidR="00BA4159">
        <w:t xml:space="preserve">We have used mainly three classifiers for this project. They are </w:t>
      </w:r>
      <w:r w:rsidR="00AF22C2">
        <w:t>Naïve Bayes, Decision</w:t>
      </w:r>
      <w:r w:rsidR="00BA4159">
        <w:t xml:space="preserve"> tree induction and Multilayer P</w:t>
      </w:r>
      <w:r w:rsidR="00AF22C2">
        <w:t>erceptron</w:t>
      </w:r>
      <w:r w:rsidR="00BA4159">
        <w:t xml:space="preserve"> Classifiers.</w:t>
      </w:r>
      <w:r w:rsidR="00AF22C2">
        <w:t xml:space="preserve"> </w:t>
      </w:r>
    </w:p>
    <w:p w14:paraId="6AB52476" w14:textId="2A401B10" w:rsidR="008F571F" w:rsidRPr="008F571F" w:rsidRDefault="008F571F" w:rsidP="00611005"/>
    <w:p w14:paraId="7340B231" w14:textId="0E673EC1" w:rsidR="008F571F" w:rsidRPr="008E0BA3" w:rsidRDefault="00E74250" w:rsidP="008E0BA3">
      <w:pPr>
        <w:pStyle w:val="Heading2"/>
        <w:rPr>
          <w:u w:val="single"/>
        </w:rPr>
      </w:pPr>
      <w:r w:rsidRPr="008E0BA3">
        <w:rPr>
          <w:u w:val="single"/>
        </w:rPr>
        <w:t>Gaussian naive bayes</w:t>
      </w:r>
      <w:r w:rsidR="00764100">
        <w:rPr>
          <w:u w:val="single"/>
        </w:rPr>
        <w:t>:</w:t>
      </w:r>
    </w:p>
    <w:p w14:paraId="6F368147" w14:textId="370E7266" w:rsidR="00E74250" w:rsidRDefault="00E74250" w:rsidP="001A65BD">
      <w:pPr>
        <w:jc w:val="both"/>
      </w:pPr>
      <w:r>
        <w:t xml:space="preserve">Naïve Bayes is the algorithm for classification in machine learning. </w:t>
      </w:r>
      <w:r w:rsidR="00912279">
        <w:t>This algorithm is simple probabilistic classifier. This algorithm is based on the Bayes theorem. Bayes theorem in probability theory describes the probability of an event, based on prior knowledge of conditions that might be related to that event. For example, if the diabetes if related to age, then, using Bayes’ theorem, a person’s age can be used to more accurately estimate the probability that they have diabetes compared to the assessment of the probability of the diabetes made without knowing person’s age.</w:t>
      </w:r>
    </w:p>
    <w:p w14:paraId="40478B52" w14:textId="56C6F597" w:rsidR="00912279" w:rsidRDefault="00912279" w:rsidP="001A65BD">
      <w:pPr>
        <w:jc w:val="both"/>
      </w:pPr>
      <w:r>
        <w:lastRenderedPageBreak/>
        <w:t xml:space="preserve">Here we are using Age, Work-class, Education level, years of education, Marital status, Occupation, Relationship, Gender, Capital gain, Capital loss, Hours per week and Income attributes to estimate the probability of a person to </w:t>
      </w:r>
      <w:r w:rsidR="00D12A11">
        <w:t xml:space="preserve">make over $50,000 a year. </w:t>
      </w:r>
    </w:p>
    <w:p w14:paraId="29C87D6B" w14:textId="1AFDAF7C" w:rsidR="00D12A11" w:rsidRDefault="00D12A11" w:rsidP="00E74250">
      <w:pPr>
        <w:rPr>
          <w:b/>
        </w:rPr>
      </w:pPr>
      <w:r>
        <w:rPr>
          <w:b/>
        </w:rPr>
        <w:t>Bayes rule</w:t>
      </w:r>
      <w:r w:rsidR="00764100">
        <w:rPr>
          <w:b/>
        </w:rPr>
        <w:t>:</w:t>
      </w:r>
    </w:p>
    <w:p w14:paraId="5FFD8E3B" w14:textId="14B9E6A9" w:rsidR="00D12A11" w:rsidRDefault="00D12A11" w:rsidP="00E74250">
      <w:pPr>
        <w:rPr>
          <w:b/>
        </w:rPr>
      </w:pPr>
      <w:r>
        <w:rPr>
          <w:noProof/>
        </w:rPr>
        <w:drawing>
          <wp:inline distT="0" distB="0" distL="0" distR="0" wp14:anchorId="71021AA3" wp14:editId="4F292967">
            <wp:extent cx="161925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365760"/>
                    </a:xfrm>
                    <a:prstGeom prst="rect">
                      <a:avLst/>
                    </a:prstGeom>
                    <a:noFill/>
                    <a:ln>
                      <a:noFill/>
                    </a:ln>
                  </pic:spPr>
                </pic:pic>
              </a:graphicData>
            </a:graphic>
          </wp:inline>
        </w:drawing>
      </w:r>
    </w:p>
    <w:p w14:paraId="3AD29552" w14:textId="74CB0FE4" w:rsidR="00D12A11" w:rsidRDefault="00660ACC" w:rsidP="001A65BD">
      <w:pPr>
        <w:jc w:val="both"/>
      </w:pPr>
      <w:r>
        <w:t>This rule replaces the joint probability of the event occurring with the conditional probability. That means if an event A occurs there are certain chances of event B occurring can be given by above formula. This formula only gives probability for 2 attributes but we are going to use all the attributes mentioned above to estimate probability of the person to make $50,000 a year.</w:t>
      </w:r>
    </w:p>
    <w:p w14:paraId="2D2D8994" w14:textId="6808DCF1" w:rsidR="008E0BA3" w:rsidRDefault="008E0BA3" w:rsidP="001A65BD">
      <w:pPr>
        <w:jc w:val="both"/>
      </w:pPr>
    </w:p>
    <w:p w14:paraId="3710E843" w14:textId="0F892A7F" w:rsidR="008E0BA3" w:rsidRDefault="008E0BA3" w:rsidP="001A65BD">
      <w:pPr>
        <w:jc w:val="both"/>
        <w:rPr>
          <w:u w:val="single"/>
        </w:rPr>
      </w:pPr>
      <w:r w:rsidRPr="008E0BA3">
        <w:rPr>
          <w:u w:val="single"/>
        </w:rPr>
        <w:t>DECISION TREE CLASSIFIER</w:t>
      </w:r>
      <w:r w:rsidR="00764100">
        <w:rPr>
          <w:u w:val="single"/>
        </w:rPr>
        <w:t>:</w:t>
      </w:r>
    </w:p>
    <w:p w14:paraId="330F62E4" w14:textId="74D44580" w:rsidR="008E0BA3" w:rsidRPr="008E0BA3" w:rsidRDefault="008E0BA3" w:rsidP="008E0BA3">
      <w:pPr>
        <w:jc w:val="both"/>
      </w:pPr>
      <w:r w:rsidRPr="008E0BA3">
        <w:t>The Decision Tree classifier is a non-parametric supervised learning method. It aims to create a model which could predict the value of a targeted variable by learning simple decision ru</w:t>
      </w:r>
      <w:r>
        <w:t>les inferred from the data set.</w:t>
      </w:r>
    </w:p>
    <w:p w14:paraId="55A9FC9B" w14:textId="6479BA0E" w:rsidR="008E0BA3" w:rsidRPr="008E0BA3" w:rsidRDefault="008E0BA3" w:rsidP="008E0BA3">
      <w:pPr>
        <w:jc w:val="both"/>
      </w:pPr>
      <w:r w:rsidRPr="008E0BA3">
        <w:t>A decision tree can be used for decision making through classification. Basically</w:t>
      </w:r>
      <w:r>
        <w:t>,</w:t>
      </w:r>
      <w:r w:rsidRPr="008E0BA3">
        <w:t xml:space="preserve"> Decision Tree classifier is a systematic way to make decisions regard</w:t>
      </w:r>
      <w:r>
        <w:t xml:space="preserve">ing the set of data available. </w:t>
      </w:r>
      <w:r w:rsidRPr="008E0BA3">
        <w:t>Decision Tree is one of the most visualized classi</w:t>
      </w:r>
      <w:r>
        <w:t xml:space="preserve">fier, i.e. easy to understand. </w:t>
      </w:r>
      <w:r w:rsidRPr="008E0BA3">
        <w:t xml:space="preserve">It can  perform multiple classification on a data set. </w:t>
      </w:r>
    </w:p>
    <w:p w14:paraId="25A7523F" w14:textId="13AD04C8" w:rsidR="008E0BA3" w:rsidRPr="008E0BA3" w:rsidRDefault="008E0BA3" w:rsidP="008E0BA3">
      <w:pPr>
        <w:jc w:val="both"/>
      </w:pPr>
      <w:r w:rsidRPr="008E0BA3">
        <w:t>Once the decision tree has been constructed, classifying a test record is straightforward. Starting from the root node, we apply the test condition to the record and follow the appropriate branch based on the outcome of the test. It then lead us either to another internal node, for which a new test condition is applied, or to a leaf node. When we reach the leaf node, the class label associated with the leaf node is then assigned to the record, it traces the path in the decision tree to predict the class label of the test record, and the path terminates at a leaf node labeled YES/NO.</w:t>
      </w:r>
    </w:p>
    <w:p w14:paraId="51338111" w14:textId="77777777" w:rsidR="007B09A2" w:rsidRDefault="007B09A2" w:rsidP="001A65BD">
      <w:pPr>
        <w:jc w:val="both"/>
      </w:pPr>
    </w:p>
    <w:p w14:paraId="233332EF" w14:textId="34A6DE32" w:rsidR="00246AB0" w:rsidRPr="008E0BA3" w:rsidRDefault="00246AB0" w:rsidP="00246AB0">
      <w:pPr>
        <w:pStyle w:val="Heading2"/>
        <w:rPr>
          <w:u w:val="single"/>
        </w:rPr>
      </w:pPr>
      <w:r w:rsidRPr="008E0BA3">
        <w:rPr>
          <w:u w:val="single"/>
        </w:rPr>
        <w:t>Multilayer perceptrons</w:t>
      </w:r>
      <w:r w:rsidR="00764100">
        <w:rPr>
          <w:u w:val="single"/>
        </w:rPr>
        <w:t>:</w:t>
      </w:r>
    </w:p>
    <w:p w14:paraId="794683C8" w14:textId="77777777" w:rsidR="00E94F2E" w:rsidRDefault="00246AB0" w:rsidP="001A65BD">
      <w:pPr>
        <w:jc w:val="both"/>
      </w:pPr>
      <w:r>
        <w:t xml:space="preserve">Multilayer perceptron is a class of feedforward artificial neural network. This method uses supervised learning technique. The method used is called Backpropagation. This method uses artificial neural networks to </w:t>
      </w:r>
      <w:r w:rsidR="004E6EA6">
        <w:t xml:space="preserve">in calculation of the weights to be used in networks by calculating the gradient. This method is special case of automatic differentiation. In this method error is calculated at the output and distributed back through the network layers. For this </w:t>
      </w:r>
      <w:r w:rsidR="00E94F2E">
        <w:t>reason,</w:t>
      </w:r>
      <w:r w:rsidR="004E6EA6">
        <w:t xml:space="preserve"> it is also called backward propagation of errors.</w:t>
      </w:r>
      <w:r w:rsidR="00E94F2E">
        <w:t xml:space="preserve"> This method falls under supervised learning.</w:t>
      </w:r>
    </w:p>
    <w:p w14:paraId="2ACFCD7D" w14:textId="2382FC04" w:rsidR="00246AB0" w:rsidRDefault="00E94F2E" w:rsidP="001A65BD">
      <w:pPr>
        <w:jc w:val="both"/>
      </w:pPr>
      <w:r>
        <w:lastRenderedPageBreak/>
        <w:t xml:space="preserve">Supervised learning is </w:t>
      </w:r>
      <w:r w:rsidR="00EF4E58">
        <w:t xml:space="preserve">each example is a pair of input object and desired output value. </w:t>
      </w:r>
      <w:r w:rsidR="00FB1B28">
        <w:t xml:space="preserve">A supervised learning algorithm analyzes the input objects and desired output values and produces a function. This function can be used to map new examples. </w:t>
      </w:r>
      <w:r>
        <w:t xml:space="preserve"> </w:t>
      </w:r>
      <w:r w:rsidR="00FB1B28">
        <w:t xml:space="preserve">To map new examples or to predict the outcomes or probabilities the algorithm needs to generalize. </w:t>
      </w:r>
    </w:p>
    <w:p w14:paraId="733DB3C2" w14:textId="77777777" w:rsidR="008F4761" w:rsidRDefault="00FB1B28" w:rsidP="001A65BD">
      <w:pPr>
        <w:jc w:val="both"/>
      </w:pPr>
      <w:r>
        <w:t xml:space="preserve">This multilayer perceptron is different from linear perceptron in a way that multilayer perceptron has multiple layers </w:t>
      </w:r>
      <w:r w:rsidR="008F4761">
        <w:t xml:space="preserve">and non-linear activation. Multilayer </w:t>
      </w:r>
      <w:proofErr w:type="spellStart"/>
      <w:r w:rsidR="008F4761">
        <w:t>perceptrons</w:t>
      </w:r>
      <w:proofErr w:type="spellEnd"/>
      <w:r w:rsidR="008F4761">
        <w:t xml:space="preserve"> are also called vanilla neural networks if they have single hidden layer.</w:t>
      </w:r>
    </w:p>
    <w:p w14:paraId="38374BD1" w14:textId="45034E3A" w:rsidR="008F4761" w:rsidRDefault="008F4761" w:rsidP="001A65BD">
      <w:pPr>
        <w:jc w:val="both"/>
      </w:pPr>
      <w:r>
        <w:t xml:space="preserve">Here we are using multilayer perceptron to reduce multiple attribute layers to </w:t>
      </w:r>
      <w:r w:rsidR="001A65BD">
        <w:t>two-layer</w:t>
      </w:r>
      <w:r>
        <w:t xml:space="preserve"> input-output model to map weighted inputs to map the output of each neurons.</w:t>
      </w:r>
    </w:p>
    <w:p w14:paraId="2B5CD879" w14:textId="77777777" w:rsidR="008F4761" w:rsidRDefault="008F4761" w:rsidP="00246AB0">
      <w:pPr>
        <w:rPr>
          <w:b/>
        </w:rPr>
      </w:pPr>
      <w:r>
        <w:rPr>
          <w:b/>
        </w:rPr>
        <w:t>Chain Rule</w:t>
      </w:r>
    </w:p>
    <w:p w14:paraId="1AEAEF4D" w14:textId="77777777" w:rsidR="008F4761" w:rsidRDefault="008F4761" w:rsidP="00246AB0">
      <w:r>
        <w:rPr>
          <w:noProof/>
        </w:rPr>
        <w:drawing>
          <wp:inline distT="0" distB="0" distL="0" distR="0" wp14:anchorId="67A29795" wp14:editId="25C28F4A">
            <wp:extent cx="211836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360" cy="419100"/>
                    </a:xfrm>
                    <a:prstGeom prst="rect">
                      <a:avLst/>
                    </a:prstGeom>
                    <a:noFill/>
                    <a:ln>
                      <a:noFill/>
                    </a:ln>
                  </pic:spPr>
                </pic:pic>
              </a:graphicData>
            </a:graphic>
          </wp:inline>
        </w:drawing>
      </w:r>
    </w:p>
    <w:p w14:paraId="730AF3E6" w14:textId="01A8F182" w:rsidR="00FB1B28" w:rsidRDefault="008F4761" w:rsidP="001A65BD">
      <w:pPr>
        <w:jc w:val="both"/>
      </w:pPr>
      <w:r>
        <w:t xml:space="preserve">We are going to use this chain rule to find rate of change output to error.  For this we </w:t>
      </w:r>
      <w:r w:rsidR="006756E9">
        <w:t>have module</w:t>
      </w:r>
      <w:r>
        <w:t xml:space="preserve"> called </w:t>
      </w:r>
      <w:r w:rsidR="006756E9" w:rsidRPr="007B09A2">
        <w:rPr>
          <w:i/>
        </w:rPr>
        <w:t>neural_network</w:t>
      </w:r>
      <w:r w:rsidR="006756E9">
        <w:rPr>
          <w:b/>
        </w:rPr>
        <w:t xml:space="preserve"> </w:t>
      </w:r>
      <w:r w:rsidR="006756E9">
        <w:t xml:space="preserve">of the </w:t>
      </w:r>
      <w:r w:rsidR="007B09A2" w:rsidRPr="007B09A2">
        <w:rPr>
          <w:i/>
        </w:rPr>
        <w:t>Sk</w:t>
      </w:r>
      <w:r w:rsidR="006756E9" w:rsidRPr="007B09A2">
        <w:rPr>
          <w:i/>
        </w:rPr>
        <w:t>learn</w:t>
      </w:r>
      <w:r w:rsidR="006756E9">
        <w:t xml:space="preserve"> package. </w:t>
      </w:r>
    </w:p>
    <w:p w14:paraId="4945A7FF" w14:textId="77777777" w:rsidR="007B09A2" w:rsidRPr="006756E9" w:rsidRDefault="007B09A2" w:rsidP="001A65BD">
      <w:pPr>
        <w:jc w:val="both"/>
      </w:pPr>
    </w:p>
    <w:p w14:paraId="3355F809" w14:textId="2D20A508" w:rsidR="0075745A" w:rsidRPr="00764100" w:rsidRDefault="006756E9" w:rsidP="0075745A">
      <w:pPr>
        <w:pStyle w:val="Heading2"/>
        <w:rPr>
          <w:b/>
          <w:sz w:val="32"/>
          <w:szCs w:val="32"/>
          <w:u w:val="single"/>
        </w:rPr>
      </w:pPr>
      <w:r w:rsidRPr="00764100">
        <w:rPr>
          <w:b/>
          <w:sz w:val="32"/>
          <w:szCs w:val="32"/>
          <w:u w:val="single"/>
        </w:rPr>
        <w:t>Comparison and analysys</w:t>
      </w:r>
    </w:p>
    <w:p w14:paraId="55BFECBF" w14:textId="31BFC099" w:rsidR="0075745A" w:rsidRDefault="0075745A" w:rsidP="0075745A">
      <w:r>
        <w:t>1. Gaussian</w:t>
      </w:r>
      <w:r w:rsidR="001A65BD">
        <w:t xml:space="preserve"> naïve bayes</w:t>
      </w:r>
      <w:r>
        <w:t>:</w:t>
      </w:r>
    </w:p>
    <w:p w14:paraId="3EEA2D49" w14:textId="77777777" w:rsidR="0075745A" w:rsidRDefault="0075745A" w:rsidP="001A65BD">
      <w:pPr>
        <w:jc w:val="both"/>
      </w:pPr>
      <w:r>
        <w:t>After splitting the data into training and testing set, the model fitting is done and predictions are made. We get three different values as input for our program is 3 for k-fold method. The calculated values are [0.7962046204620462, 0.8001925192519251, 0.7997524412047862].</w:t>
      </w:r>
    </w:p>
    <w:p w14:paraId="38D81174" w14:textId="1105F43C" w:rsidR="0075745A" w:rsidRDefault="0075745A" w:rsidP="0075745A">
      <w:pPr>
        <w:rPr>
          <w:b/>
          <w:i/>
        </w:rPr>
      </w:pPr>
      <w:r>
        <w:t xml:space="preserve">The mean accuracy obtained for this classification is </w:t>
      </w:r>
      <w:r w:rsidRPr="007B09A2">
        <w:rPr>
          <w:b/>
          <w:i/>
        </w:rPr>
        <w:t>0.8058812581425647</w:t>
      </w:r>
    </w:p>
    <w:p w14:paraId="2C775C3E" w14:textId="77777777" w:rsidR="007B09A2" w:rsidRDefault="007B09A2" w:rsidP="0075745A"/>
    <w:p w14:paraId="438A603D" w14:textId="251D58B7" w:rsidR="0075745A" w:rsidRDefault="0075745A" w:rsidP="0075745A">
      <w:r>
        <w:t xml:space="preserve">2. Decision </w:t>
      </w:r>
      <w:r w:rsidR="001A65BD">
        <w:t>T</w:t>
      </w:r>
      <w:r>
        <w:t>ree</w:t>
      </w:r>
      <w:r w:rsidR="001A65BD">
        <w:t xml:space="preserve"> Classifier</w:t>
      </w:r>
      <w:r>
        <w:t>:</w:t>
      </w:r>
    </w:p>
    <w:p w14:paraId="085A1F9F" w14:textId="77777777" w:rsidR="0075745A" w:rsidRDefault="0075745A" w:rsidP="001A65BD">
      <w:pPr>
        <w:jc w:val="both"/>
      </w:pPr>
      <w:r>
        <w:t>After splitting the data into training and testing set, the model fitting is done and predictions are made. We get three different values as input for our program is 3 for k-fold method. The calculated values are [0.8481848184818482, 0.8507975797579758, 0.8484390042635126]</w:t>
      </w:r>
    </w:p>
    <w:p w14:paraId="047BCA8B" w14:textId="49EEB166" w:rsidR="0075745A" w:rsidRDefault="0075745A" w:rsidP="0075745A">
      <w:pPr>
        <w:rPr>
          <w:b/>
          <w:i/>
        </w:rPr>
      </w:pPr>
      <w:r>
        <w:t xml:space="preserve"> The mean accuracy obtained is </w:t>
      </w:r>
      <w:r w:rsidRPr="007B09A2">
        <w:rPr>
          <w:b/>
          <w:i/>
        </w:rPr>
        <w:t>0.8514796203238414</w:t>
      </w:r>
    </w:p>
    <w:p w14:paraId="65187AE8" w14:textId="77777777" w:rsidR="007B09A2" w:rsidRDefault="007B09A2" w:rsidP="0075745A"/>
    <w:p w14:paraId="1C15D751" w14:textId="77777777" w:rsidR="0075745A" w:rsidRDefault="0075745A" w:rsidP="0075745A"/>
    <w:p w14:paraId="3C10179A" w14:textId="021956F2" w:rsidR="0075745A" w:rsidRDefault="0075745A" w:rsidP="0075745A">
      <w:r>
        <w:lastRenderedPageBreak/>
        <w:t>3.</w:t>
      </w:r>
      <w:r w:rsidR="001A65BD">
        <w:t>Multilayer Perceptron</w:t>
      </w:r>
      <w:r>
        <w:t>:</w:t>
      </w:r>
    </w:p>
    <w:p w14:paraId="506652F9" w14:textId="77777777" w:rsidR="0075745A" w:rsidRDefault="0075745A" w:rsidP="001A65BD">
      <w:pPr>
        <w:jc w:val="both"/>
      </w:pPr>
      <w:r>
        <w:t>After splitting the data into training and testing set, the model fitting is done and predictions are made. We get three different values as input for our program is 3 for k-fold method. The calculated values are [0.8194444444444444, 0.8147689768976898, 0.7754091596754229]</w:t>
      </w:r>
    </w:p>
    <w:p w14:paraId="008A071B" w14:textId="77777777" w:rsidR="0075745A" w:rsidRDefault="0075745A" w:rsidP="0075745A">
      <w:r>
        <w:t xml:space="preserve">The mean accuracy we obtained is </w:t>
      </w:r>
      <w:r w:rsidRPr="007B09A2">
        <w:rPr>
          <w:b/>
          <w:i/>
        </w:rPr>
        <w:t>0.834356970035362</w:t>
      </w:r>
    </w:p>
    <w:p w14:paraId="7B3F4B1A" w14:textId="1A427D04" w:rsidR="0075745A" w:rsidRDefault="0075745A" w:rsidP="001A65BD">
      <w:pPr>
        <w:jc w:val="both"/>
      </w:pPr>
      <w:r>
        <w:t xml:space="preserve">As seen from above, the mean accuracy for </w:t>
      </w:r>
      <w:r w:rsidRPr="007B09A2">
        <w:rPr>
          <w:i/>
        </w:rPr>
        <w:t>Decision Tree classifier</w:t>
      </w:r>
      <w:r>
        <w:t xml:space="preserve"> is </w:t>
      </w:r>
      <w:r w:rsidRPr="007B09A2">
        <w:rPr>
          <w:i/>
        </w:rPr>
        <w:t>highest</w:t>
      </w:r>
      <w:r>
        <w:t xml:space="preserve"> out of all the three and hence, it is the best classifier. </w:t>
      </w:r>
    </w:p>
    <w:p w14:paraId="03C2C285" w14:textId="77777777" w:rsidR="007B09A2" w:rsidRDefault="007B09A2" w:rsidP="001A65BD">
      <w:pPr>
        <w:jc w:val="both"/>
      </w:pPr>
    </w:p>
    <w:p w14:paraId="02FD2B8A" w14:textId="6B342D75" w:rsidR="0075745A" w:rsidRPr="00764100" w:rsidRDefault="0075745A" w:rsidP="0075745A">
      <w:pPr>
        <w:pStyle w:val="Heading2"/>
        <w:rPr>
          <w:b/>
          <w:sz w:val="32"/>
          <w:szCs w:val="32"/>
          <w:u w:val="single"/>
        </w:rPr>
      </w:pPr>
      <w:r w:rsidRPr="00764100">
        <w:rPr>
          <w:b/>
          <w:sz w:val="32"/>
          <w:szCs w:val="32"/>
          <w:u w:val="single"/>
        </w:rPr>
        <w:t>Brief report</w:t>
      </w:r>
      <w:r w:rsidR="007B09A2" w:rsidRPr="00764100">
        <w:rPr>
          <w:b/>
          <w:sz w:val="32"/>
          <w:szCs w:val="32"/>
          <w:u w:val="single"/>
        </w:rPr>
        <w:t xml:space="preserve"> OF the Project:</w:t>
      </w:r>
    </w:p>
    <w:p w14:paraId="758CD429" w14:textId="60A5C720" w:rsidR="0075745A" w:rsidRDefault="0075745A" w:rsidP="001A65BD">
      <w:pPr>
        <w:jc w:val="both"/>
      </w:pPr>
      <w:r>
        <w:t>As the initial step, we imported all the basic libraries and methods necessary to run the program. Then we called the given dataset and performed basic operations to analyze the dataset using methods like. head(), .describe(), .info(). We then calculated the correlation among few parameters and plotted the correlation heatmap. We then performed data cleaning in which we assigned the value 0 for salary &lt;=50K and 1 for salary &gt;=50K. Further, we converted variables to the numeric values to make the compilation easy. Now the program is ready to be splitted in training set and testing set. For our dataset the target value or data is "Salary" and the rest are Feature data. The data was then splitted to training and testing set using train_test_split method. We also used K- fold cross validation method. validate the data.</w:t>
      </w:r>
    </w:p>
    <w:p w14:paraId="34F33FF0" w14:textId="77777777" w:rsidR="0075745A" w:rsidRDefault="0075745A" w:rsidP="0075745A">
      <w:r>
        <w:t>Classification is performed using three different classification:</w:t>
      </w:r>
    </w:p>
    <w:p w14:paraId="72E897C7" w14:textId="52260FF4" w:rsidR="0075745A" w:rsidRDefault="0075745A" w:rsidP="0075745A">
      <w:r>
        <w:t xml:space="preserve">1. </w:t>
      </w:r>
      <w:r w:rsidR="007B09A2">
        <w:t>Gaussian Naive Bayes Classifier.</w:t>
      </w:r>
    </w:p>
    <w:p w14:paraId="601392F8" w14:textId="48A0E2E9" w:rsidR="0075745A" w:rsidRDefault="007B09A2" w:rsidP="0075745A">
      <w:r>
        <w:t>2. Decision Tree Classfier.</w:t>
      </w:r>
    </w:p>
    <w:p w14:paraId="69FA20AA" w14:textId="60A35B6B" w:rsidR="0075745A" w:rsidRDefault="0075745A" w:rsidP="0075745A">
      <w:r>
        <w:t xml:space="preserve">3. </w:t>
      </w:r>
      <w:r w:rsidR="007B09A2">
        <w:t>Multi-Layer</w:t>
      </w:r>
      <w:r>
        <w:t xml:space="preserve"> Perceptron Classifier:</w:t>
      </w:r>
    </w:p>
    <w:p w14:paraId="078FD150" w14:textId="56A375D7" w:rsidR="0075745A" w:rsidRDefault="0075745A" w:rsidP="001A65BD">
      <w:pPr>
        <w:jc w:val="both"/>
      </w:pPr>
      <w:r>
        <w:t>Using the methods GaussianNB(),  DecisionTreeClassifier() and MLPClassifier() for each classifiers respectively, the model was fitted and predictions were made.  We got three values one for each folds as we used 3 folds while coding and then calculated the mean accuracy for each of the classifiers. And at the end, as per the requir</w:t>
      </w:r>
      <w:r w:rsidR="007B09A2">
        <w:t>e</w:t>
      </w:r>
      <w:r>
        <w:t xml:space="preserve">ment of the project, the profile of all the persons having salary &gt;50K is printed.   </w:t>
      </w:r>
    </w:p>
    <w:p w14:paraId="57ECA992" w14:textId="01FC30C7" w:rsidR="00764100" w:rsidRDefault="00764100" w:rsidP="001A65BD">
      <w:pPr>
        <w:jc w:val="both"/>
      </w:pPr>
    </w:p>
    <w:p w14:paraId="42E7E5BC" w14:textId="5E3EB60C" w:rsidR="00764100" w:rsidRDefault="00764100" w:rsidP="001A65BD">
      <w:pPr>
        <w:jc w:val="both"/>
      </w:pPr>
    </w:p>
    <w:p w14:paraId="26DACB52" w14:textId="12524F11" w:rsidR="00764100" w:rsidRDefault="00764100" w:rsidP="001A65BD">
      <w:pPr>
        <w:jc w:val="both"/>
      </w:pPr>
    </w:p>
    <w:p w14:paraId="28C8B468" w14:textId="5CF641ED" w:rsidR="00764100" w:rsidRDefault="00764100" w:rsidP="001A65BD">
      <w:pPr>
        <w:jc w:val="both"/>
      </w:pPr>
    </w:p>
    <w:p w14:paraId="6E4C0A98" w14:textId="771B4B0F" w:rsidR="00764100" w:rsidRPr="00274EB4" w:rsidRDefault="00764100" w:rsidP="001A65BD">
      <w:pPr>
        <w:jc w:val="both"/>
        <w:rPr>
          <w:sz w:val="32"/>
          <w:szCs w:val="32"/>
        </w:rPr>
      </w:pPr>
      <w:r w:rsidRPr="00274EB4">
        <w:rPr>
          <w:sz w:val="32"/>
          <w:szCs w:val="32"/>
        </w:rPr>
        <w:lastRenderedPageBreak/>
        <w:t>CODE:</w:t>
      </w:r>
    </w:p>
    <w:p w14:paraId="61BC3CE3" w14:textId="324EFDDE" w:rsidR="00764100" w:rsidRPr="00764100" w:rsidRDefault="00764100" w:rsidP="00764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urier New" w:eastAsia="Times New Roman" w:hAnsi="Courier New" w:cs="Courier New"/>
          <w:color w:val="000000"/>
          <w:lang w:eastAsia="en-US"/>
        </w:rPr>
      </w:pP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 xml:space="preserve">pandas </w:t>
      </w:r>
      <w:r w:rsidRPr="00764100">
        <w:rPr>
          <w:rFonts w:ascii="Courier New" w:eastAsia="Times New Roman" w:hAnsi="Courier New" w:cs="Courier New"/>
          <w:b/>
          <w:bCs/>
          <w:color w:val="000080"/>
          <w:lang w:eastAsia="en-US"/>
        </w:rPr>
        <w:t xml:space="preserve">as </w:t>
      </w:r>
      <w:r w:rsidRPr="00764100">
        <w:rPr>
          <w:rFonts w:ascii="Courier New" w:eastAsia="Times New Roman" w:hAnsi="Courier New" w:cs="Courier New"/>
          <w:color w:val="000000"/>
          <w:lang w:eastAsia="en-US"/>
        </w:rPr>
        <w:t>pd</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 xml:space="preserve">numpy </w:t>
      </w:r>
      <w:r w:rsidRPr="00764100">
        <w:rPr>
          <w:rFonts w:ascii="Courier New" w:eastAsia="Times New Roman" w:hAnsi="Courier New" w:cs="Courier New"/>
          <w:b/>
          <w:bCs/>
          <w:color w:val="000080"/>
          <w:lang w:eastAsia="en-US"/>
        </w:rPr>
        <w:t xml:space="preserve">as </w:t>
      </w:r>
      <w:r w:rsidRPr="00764100">
        <w:rPr>
          <w:rFonts w:ascii="Courier New" w:eastAsia="Times New Roman" w:hAnsi="Courier New" w:cs="Courier New"/>
          <w:color w:val="000000"/>
          <w:lang w:eastAsia="en-US"/>
        </w:rPr>
        <w:t>np</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from </w:t>
      </w:r>
      <w:r w:rsidRPr="00764100">
        <w:rPr>
          <w:rFonts w:ascii="Courier New" w:eastAsia="Times New Roman" w:hAnsi="Courier New" w:cs="Courier New"/>
          <w:color w:val="000000"/>
          <w:lang w:eastAsia="en-US"/>
        </w:rPr>
        <w:t xml:space="preserve">sklearn </w:t>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preprocessing</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from </w:t>
      </w:r>
      <w:r w:rsidRPr="00764100">
        <w:rPr>
          <w:rFonts w:ascii="Courier New" w:eastAsia="Times New Roman" w:hAnsi="Courier New" w:cs="Courier New"/>
          <w:color w:val="000000"/>
          <w:lang w:eastAsia="en-US"/>
        </w:rPr>
        <w:t xml:space="preserve">sklearn.model_selection </w:t>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train_test_split, GridSearchCV</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from </w:t>
      </w:r>
      <w:r w:rsidRPr="00764100">
        <w:rPr>
          <w:rFonts w:ascii="Courier New" w:eastAsia="Times New Roman" w:hAnsi="Courier New" w:cs="Courier New"/>
          <w:color w:val="000000"/>
          <w:lang w:eastAsia="en-US"/>
        </w:rPr>
        <w:t xml:space="preserve">sklearn.naive_bayes </w:t>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GaussianNB</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from </w:t>
      </w:r>
      <w:r w:rsidRPr="00764100">
        <w:rPr>
          <w:rFonts w:ascii="Courier New" w:eastAsia="Times New Roman" w:hAnsi="Courier New" w:cs="Courier New"/>
          <w:color w:val="000000"/>
          <w:lang w:eastAsia="en-US"/>
        </w:rPr>
        <w:t xml:space="preserve">sklearn.tree </w:t>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DecisionTreeClassifier</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from </w:t>
      </w:r>
      <w:r w:rsidRPr="00764100">
        <w:rPr>
          <w:rFonts w:ascii="Courier New" w:eastAsia="Times New Roman" w:hAnsi="Courier New" w:cs="Courier New"/>
          <w:color w:val="000000"/>
          <w:lang w:eastAsia="en-US"/>
        </w:rPr>
        <w:t xml:space="preserve">sklearn.neural_network </w:t>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MLPClassifier</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 xml:space="preserve">seaborn </w:t>
      </w:r>
      <w:r w:rsidRPr="00764100">
        <w:rPr>
          <w:rFonts w:ascii="Courier New" w:eastAsia="Times New Roman" w:hAnsi="Courier New" w:cs="Courier New"/>
          <w:b/>
          <w:bCs/>
          <w:color w:val="000080"/>
          <w:lang w:eastAsia="en-US"/>
        </w:rPr>
        <w:t xml:space="preserve">as </w:t>
      </w:r>
      <w:r w:rsidRPr="00764100">
        <w:rPr>
          <w:rFonts w:ascii="Courier New" w:eastAsia="Times New Roman" w:hAnsi="Courier New" w:cs="Courier New"/>
          <w:color w:val="000000"/>
          <w:lang w:eastAsia="en-US"/>
        </w:rPr>
        <w:t>sns</w:t>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 xml:space="preserve">matplotlib.pyplot </w:t>
      </w:r>
      <w:r w:rsidRPr="00764100">
        <w:rPr>
          <w:rFonts w:ascii="Courier New" w:eastAsia="Times New Roman" w:hAnsi="Courier New" w:cs="Courier New"/>
          <w:b/>
          <w:bCs/>
          <w:color w:val="000080"/>
          <w:lang w:eastAsia="en-US"/>
        </w:rPr>
        <w:t xml:space="preserve">as </w:t>
      </w:r>
      <w:r w:rsidRPr="00274EB4">
        <w:rPr>
          <w:rFonts w:ascii="Courier New" w:eastAsia="Times New Roman" w:hAnsi="Courier New" w:cs="Courier New"/>
          <w:color w:val="000000"/>
          <w:lang w:eastAsia="en-US"/>
        </w:rPr>
        <w:t>plt</w:t>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b/>
          <w:bCs/>
          <w:color w:val="000080"/>
          <w:lang w:eastAsia="en-US"/>
        </w:rPr>
        <w:t xml:space="preserve">import </w:t>
      </w:r>
      <w:r w:rsidRPr="00764100">
        <w:rPr>
          <w:rFonts w:ascii="Courier New" w:eastAsia="Times New Roman" w:hAnsi="Courier New" w:cs="Courier New"/>
          <w:color w:val="000000"/>
          <w:lang w:eastAsia="en-US"/>
        </w:rPr>
        <w:t>warnings</w:t>
      </w:r>
      <w:r w:rsidRPr="00764100">
        <w:rPr>
          <w:rFonts w:ascii="Courier New" w:eastAsia="Times New Roman" w:hAnsi="Courier New" w:cs="Courier New"/>
          <w:color w:val="000000"/>
          <w:lang w:eastAsia="en-US"/>
        </w:rPr>
        <w:br/>
        <w:t>warnings.filterwarnings(</w:t>
      </w:r>
      <w:r w:rsidRPr="00764100">
        <w:rPr>
          <w:rFonts w:ascii="Courier New" w:eastAsia="Times New Roman" w:hAnsi="Courier New" w:cs="Courier New"/>
          <w:b/>
          <w:bCs/>
          <w:color w:val="008080"/>
          <w:lang w:eastAsia="en-US"/>
        </w:rPr>
        <w:t>"ignore"</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category</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80"/>
          <w:lang w:eastAsia="en-US"/>
        </w:rPr>
        <w:t>DeprecationWarning</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df = pd.read_csv(</w:t>
      </w:r>
      <w:r w:rsidRPr="00764100">
        <w:rPr>
          <w:rFonts w:ascii="Courier New" w:eastAsia="Times New Roman" w:hAnsi="Courier New" w:cs="Courier New"/>
          <w:b/>
          <w:bCs/>
          <w:color w:val="008080"/>
          <w:lang w:eastAsia="en-US"/>
        </w:rPr>
        <w:t>'Dataset_2.csv'</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df.head()</w:t>
      </w:r>
      <w:r w:rsidRPr="00764100">
        <w:rPr>
          <w:rFonts w:ascii="Courier New" w:eastAsia="Times New Roman" w:hAnsi="Courier New" w:cs="Courier New"/>
          <w:color w:val="000000"/>
          <w:lang w:eastAsia="en-US"/>
        </w:rPr>
        <w:br/>
        <w:t>df.describe()</w:t>
      </w:r>
      <w:r w:rsidRPr="00764100">
        <w:rPr>
          <w:rFonts w:ascii="Courier New" w:eastAsia="Times New Roman" w:hAnsi="Courier New" w:cs="Courier New"/>
          <w:color w:val="000000"/>
          <w:lang w:eastAsia="en-US"/>
        </w:rPr>
        <w:br/>
        <w:t>df.info()</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corr = df.corr()</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(corr.columns)</w:t>
      </w:r>
      <w:r w:rsidRPr="00764100">
        <w:rPr>
          <w:rFonts w:ascii="Courier New" w:eastAsia="Times New Roman" w:hAnsi="Courier New" w:cs="Courier New"/>
          <w:color w:val="000000"/>
          <w:lang w:eastAsia="en-US"/>
        </w:rPr>
        <w:br/>
        <w:t>sns.heatmap(corr)</w:t>
      </w:r>
      <w:r w:rsidRPr="00764100">
        <w:rPr>
          <w:rFonts w:ascii="Courier New" w:eastAsia="Times New Roman" w:hAnsi="Courier New" w:cs="Courier New"/>
          <w:color w:val="000000"/>
          <w:lang w:eastAsia="en-US"/>
        </w:rPr>
        <w:br/>
        <w:t>df.columns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i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00"/>
          <w:lang w:eastAsia="en-US"/>
        </w:rPr>
        <w:t>df[</w:t>
      </w:r>
      <w:r w:rsidRPr="00764100">
        <w:rPr>
          <w:rFonts w:ascii="Courier New" w:eastAsia="Times New Roman" w:hAnsi="Courier New" w:cs="Courier New"/>
          <w:b/>
          <w:bCs/>
          <w:color w:val="008080"/>
          <w:lang w:eastAsia="en-US"/>
        </w:rPr>
        <w:t>'Salary'</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w:t>
      </w:r>
      <w:r w:rsidRPr="00764100">
        <w:rPr>
          <w:rFonts w:ascii="Courier New" w:eastAsia="Times New Roman" w:hAnsi="Courier New" w:cs="Courier New"/>
          <w:color w:val="000000"/>
          <w:lang w:eastAsia="en-US"/>
        </w:rPr>
        <w:t xml:space="preserve">, i, </w:t>
      </w:r>
      <w:r w:rsidRPr="00764100">
        <w:rPr>
          <w:rFonts w:ascii="Courier New" w:eastAsia="Times New Roman" w:hAnsi="Courier New" w:cs="Courier New"/>
          <w:b/>
          <w:bCs/>
          <w:color w:val="008080"/>
          <w:lang w:eastAsia="en-US"/>
        </w:rPr>
        <w:t>"-"</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80"/>
          <w:lang w:eastAsia="en-US"/>
        </w:rPr>
        <w:t>str</w:t>
      </w:r>
      <w:r w:rsidRPr="00764100">
        <w:rPr>
          <w:rFonts w:ascii="Courier New" w:eastAsia="Times New Roman" w:hAnsi="Courier New" w:cs="Courier New"/>
          <w:color w:val="000000"/>
          <w:lang w:eastAsia="en-US"/>
        </w:rPr>
        <w:t>.strip(i))</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 xml:space="preserve">(i.strip() </w:t>
      </w:r>
      <w:r w:rsidRPr="00764100">
        <w:rPr>
          <w:rFonts w:ascii="Courier New" w:eastAsia="Times New Roman" w:hAnsi="Courier New" w:cs="Courier New"/>
          <w:b/>
          <w:bCs/>
          <w:color w:val="000080"/>
          <w:lang w:eastAsia="en-US"/>
        </w:rPr>
        <w:t xml:space="preserve">is </w:t>
      </w:r>
      <w:r w:rsidRPr="00764100">
        <w:rPr>
          <w:rFonts w:ascii="Courier New" w:eastAsia="Times New Roman" w:hAnsi="Courier New" w:cs="Courier New"/>
          <w:b/>
          <w:bCs/>
          <w:color w:val="008080"/>
          <w:lang w:eastAsia="en-US"/>
        </w:rPr>
        <w:t>"&lt;=50K"</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 xml:space="preserve">(i.strip() == </w:t>
      </w:r>
      <w:r w:rsidRPr="00764100">
        <w:rPr>
          <w:rFonts w:ascii="Courier New" w:eastAsia="Times New Roman" w:hAnsi="Courier New" w:cs="Courier New"/>
          <w:b/>
          <w:bCs/>
          <w:color w:val="008080"/>
          <w:lang w:eastAsia="en-US"/>
        </w:rPr>
        <w:t>"&lt;==50K"</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 xml:space="preserve">((i == </w:t>
      </w:r>
      <w:r w:rsidRPr="00764100">
        <w:rPr>
          <w:rFonts w:ascii="Courier New" w:eastAsia="Times New Roman" w:hAnsi="Courier New" w:cs="Courier New"/>
          <w:b/>
          <w:bCs/>
          <w:color w:val="008080"/>
          <w:lang w:eastAsia="en-US"/>
        </w:rPr>
        <w:t>"&lt;=50K"</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b/>
          <w:bCs/>
          <w:color w:val="000080"/>
          <w:lang w:eastAsia="en-US"/>
        </w:rPr>
        <w:t>break</w:t>
      </w:r>
      <w:r w:rsidRPr="00764100">
        <w:rPr>
          <w:rFonts w:ascii="Courier New" w:eastAsia="Times New Roman" w:hAnsi="Courier New" w:cs="Courier New"/>
          <w:b/>
          <w:bCs/>
          <w:color w:val="000080"/>
          <w:lang w:eastAsia="en-US"/>
        </w:rPr>
        <w:br/>
      </w:r>
      <w:r w:rsidRPr="00764100">
        <w:rPr>
          <w:rFonts w:ascii="Courier New" w:eastAsia="Times New Roman" w:hAnsi="Courier New" w:cs="Courier New"/>
          <w:b/>
          <w:bCs/>
          <w:color w:val="000080"/>
          <w:lang w:eastAsia="en-US"/>
        </w:rPr>
        <w:br/>
      </w:r>
      <w:r w:rsidRPr="00764100">
        <w:rPr>
          <w:rFonts w:ascii="Courier New" w:eastAsia="Times New Roman" w:hAnsi="Courier New" w:cs="Courier New"/>
          <w:color w:val="000000"/>
          <w:lang w:eastAsia="en-US"/>
        </w:rPr>
        <w:t>df[</w:t>
      </w:r>
      <w:r w:rsidRPr="00764100">
        <w:rPr>
          <w:rFonts w:ascii="Courier New" w:eastAsia="Times New Roman" w:hAnsi="Courier New" w:cs="Courier New"/>
          <w:b/>
          <w:bCs/>
          <w:color w:val="008080"/>
          <w:lang w:eastAsia="en-US"/>
        </w:rPr>
        <w:t>'Salary'</w:t>
      </w:r>
      <w:r w:rsidRPr="00764100">
        <w:rPr>
          <w:rFonts w:ascii="Courier New" w:eastAsia="Times New Roman" w:hAnsi="Courier New" w:cs="Courier New"/>
          <w:color w:val="000000"/>
          <w:lang w:eastAsia="en-US"/>
        </w:rPr>
        <w:t>] = [</w:t>
      </w:r>
      <w:r w:rsidRPr="00764100">
        <w:rPr>
          <w:rFonts w:ascii="Courier New" w:eastAsia="Times New Roman" w:hAnsi="Courier New" w:cs="Courier New"/>
          <w:color w:val="0000FF"/>
          <w:lang w:eastAsia="en-US"/>
        </w:rPr>
        <w:t xml:space="preserve">0 </w:t>
      </w:r>
      <w:r w:rsidRPr="00764100">
        <w:rPr>
          <w:rFonts w:ascii="Courier New" w:eastAsia="Times New Roman" w:hAnsi="Courier New" w:cs="Courier New"/>
          <w:b/>
          <w:bCs/>
          <w:color w:val="000080"/>
          <w:lang w:eastAsia="en-US"/>
        </w:rPr>
        <w:t xml:space="preserve">if </w:t>
      </w:r>
      <w:r w:rsidRPr="00764100">
        <w:rPr>
          <w:rFonts w:ascii="Courier New" w:eastAsia="Times New Roman" w:hAnsi="Courier New" w:cs="Courier New"/>
          <w:color w:val="000000"/>
          <w:lang w:eastAsia="en-US"/>
        </w:rPr>
        <w:t>salary.strip() ==</w:t>
      </w:r>
      <w:r w:rsidRPr="00764100">
        <w:rPr>
          <w:rFonts w:ascii="Courier New" w:eastAsia="Times New Roman" w:hAnsi="Courier New" w:cs="Courier New"/>
          <w:b/>
          <w:bCs/>
          <w:color w:val="008080"/>
          <w:lang w:eastAsia="en-US"/>
        </w:rPr>
        <w:t xml:space="preserve">"&lt;=50K" </w:t>
      </w:r>
      <w:r w:rsidRPr="00764100">
        <w:rPr>
          <w:rFonts w:ascii="Courier New" w:eastAsia="Times New Roman" w:hAnsi="Courier New" w:cs="Courier New"/>
          <w:b/>
          <w:bCs/>
          <w:color w:val="000080"/>
          <w:lang w:eastAsia="en-US"/>
        </w:rPr>
        <w:t xml:space="preserve">else </w:t>
      </w:r>
      <w:r w:rsidRPr="00764100">
        <w:rPr>
          <w:rFonts w:ascii="Courier New" w:eastAsia="Times New Roman" w:hAnsi="Courier New" w:cs="Courier New"/>
          <w:color w:val="0000FF"/>
          <w:lang w:eastAsia="en-US"/>
        </w:rPr>
        <w:t xml:space="preserve">1 </w:t>
      </w:r>
      <w:r w:rsidRPr="00764100">
        <w:rPr>
          <w:rFonts w:ascii="Courier New" w:eastAsia="Times New Roman" w:hAnsi="Courier New" w:cs="Courier New"/>
          <w:b/>
          <w:bCs/>
          <w:color w:val="000080"/>
          <w:lang w:eastAsia="en-US"/>
        </w:rPr>
        <w:t xml:space="preserve">if </w:t>
      </w:r>
      <w:r w:rsidRPr="00764100">
        <w:rPr>
          <w:rFonts w:ascii="Courier New" w:eastAsia="Times New Roman" w:hAnsi="Courier New" w:cs="Courier New"/>
          <w:color w:val="000000"/>
          <w:lang w:eastAsia="en-US"/>
        </w:rPr>
        <w:t>salary.strip()==</w:t>
      </w:r>
      <w:r w:rsidRPr="00764100">
        <w:rPr>
          <w:rFonts w:ascii="Courier New" w:eastAsia="Times New Roman" w:hAnsi="Courier New" w:cs="Courier New"/>
          <w:b/>
          <w:bCs/>
          <w:color w:val="008080"/>
          <w:lang w:eastAsia="en-US"/>
        </w:rPr>
        <w:t xml:space="preserve">"&gt;50K" </w:t>
      </w:r>
      <w:r w:rsidRPr="00764100">
        <w:rPr>
          <w:rFonts w:ascii="Courier New" w:eastAsia="Times New Roman" w:hAnsi="Courier New" w:cs="Courier New"/>
          <w:b/>
          <w:bCs/>
          <w:color w:val="000080"/>
          <w:lang w:eastAsia="en-US"/>
        </w:rPr>
        <w:t xml:space="preserve">else </w:t>
      </w:r>
      <w:r w:rsidRPr="00764100">
        <w:rPr>
          <w:rFonts w:ascii="Courier New" w:eastAsia="Times New Roman" w:hAnsi="Courier New" w:cs="Courier New"/>
          <w:color w:val="000000"/>
          <w:lang w:eastAsia="en-US"/>
        </w:rPr>
        <w:t xml:space="preserve">salary </w:t>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salary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00"/>
          <w:lang w:eastAsia="en-US"/>
        </w:rPr>
        <w:t>df[</w:t>
      </w:r>
      <w:r w:rsidRPr="00764100">
        <w:rPr>
          <w:rFonts w:ascii="Courier New" w:eastAsia="Times New Roman" w:hAnsi="Courier New" w:cs="Courier New"/>
          <w:b/>
          <w:bCs/>
          <w:color w:val="008080"/>
          <w:lang w:eastAsia="en-US"/>
        </w:rPr>
        <w:t>'Salary'</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column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00"/>
          <w:lang w:eastAsia="en-US"/>
        </w:rPr>
        <w:t>df.columns:</w:t>
      </w:r>
      <w:r w:rsidRPr="00764100">
        <w:rPr>
          <w:rFonts w:ascii="Courier New" w:eastAsia="Times New Roman" w:hAnsi="Courier New" w:cs="Courier New"/>
          <w:color w:val="000000"/>
          <w:lang w:eastAsia="en-US"/>
        </w:rPr>
        <w:br/>
        <w:t xml:space="preserve">    df[column] = [value.strip() </w:t>
      </w:r>
      <w:r w:rsidRPr="00764100">
        <w:rPr>
          <w:rFonts w:ascii="Courier New" w:eastAsia="Times New Roman" w:hAnsi="Courier New" w:cs="Courier New"/>
          <w:b/>
          <w:bCs/>
          <w:color w:val="000080"/>
          <w:lang w:eastAsia="en-US"/>
        </w:rPr>
        <w:t xml:space="preserve">if </w:t>
      </w:r>
      <w:r w:rsidRPr="00764100">
        <w:rPr>
          <w:rFonts w:ascii="Courier New" w:eastAsia="Times New Roman" w:hAnsi="Courier New" w:cs="Courier New"/>
          <w:color w:val="000080"/>
          <w:lang w:eastAsia="en-US"/>
        </w:rPr>
        <w:t>type</w:t>
      </w:r>
      <w:r w:rsidRPr="00764100">
        <w:rPr>
          <w:rFonts w:ascii="Courier New" w:eastAsia="Times New Roman" w:hAnsi="Courier New" w:cs="Courier New"/>
          <w:color w:val="000000"/>
          <w:lang w:eastAsia="en-US"/>
        </w:rPr>
        <w:t xml:space="preserve">(value) == </w:t>
      </w:r>
      <w:r w:rsidRPr="00764100">
        <w:rPr>
          <w:rFonts w:ascii="Courier New" w:eastAsia="Times New Roman" w:hAnsi="Courier New" w:cs="Courier New"/>
          <w:color w:val="000080"/>
          <w:lang w:eastAsia="en-US"/>
        </w:rPr>
        <w:t xml:space="preserve">str </w:t>
      </w:r>
      <w:r w:rsidRPr="00764100">
        <w:rPr>
          <w:rFonts w:ascii="Courier New" w:eastAsia="Times New Roman" w:hAnsi="Courier New" w:cs="Courier New"/>
          <w:b/>
          <w:bCs/>
          <w:color w:val="000080"/>
          <w:lang w:eastAsia="en-US"/>
        </w:rPr>
        <w:t xml:space="preserve">else </w:t>
      </w:r>
      <w:r w:rsidRPr="00764100">
        <w:rPr>
          <w:rFonts w:ascii="Courier New" w:eastAsia="Times New Roman" w:hAnsi="Courier New" w:cs="Courier New"/>
          <w:color w:val="000000"/>
          <w:lang w:eastAsia="en-US"/>
        </w:rPr>
        <w:t xml:space="preserve">value </w:t>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value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00"/>
          <w:lang w:eastAsia="en-US"/>
        </w:rPr>
        <w:t>df[column]]</w:t>
      </w:r>
      <w:r w:rsidRPr="00764100">
        <w:rPr>
          <w:rFonts w:ascii="Courier New" w:eastAsia="Times New Roman" w:hAnsi="Courier New" w:cs="Courier New"/>
          <w:color w:val="000000"/>
          <w:lang w:eastAsia="en-US"/>
        </w:rPr>
        <w:br/>
        <w:t xml:space="preserve">    df.head()</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wc_enc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'WC'</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wc_enc.fit(X.values)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'WC'</w:t>
      </w:r>
      <w:r w:rsidRPr="00764100">
        <w:rPr>
          <w:rFonts w:ascii="Courier New" w:eastAsia="Times New Roman" w:hAnsi="Courier New" w:cs="Courier New"/>
          <w:color w:val="000000"/>
          <w:lang w:eastAsia="en-US"/>
        </w:rPr>
        <w:t>] = wc_enc.transform(df[</w:t>
      </w:r>
      <w:r w:rsidRPr="00764100">
        <w:rPr>
          <w:rFonts w:ascii="Courier New" w:eastAsia="Times New Roman" w:hAnsi="Courier New" w:cs="Courier New"/>
          <w:b/>
          <w:bCs/>
          <w:color w:val="008080"/>
          <w:lang w:eastAsia="en-US"/>
        </w:rPr>
        <w:t>'WC'</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el_enc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'EL'</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lastRenderedPageBreak/>
        <w:t>el_enc.fit(X.values)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'EL'</w:t>
      </w:r>
      <w:r w:rsidRPr="00764100">
        <w:rPr>
          <w:rFonts w:ascii="Courier New" w:eastAsia="Times New Roman" w:hAnsi="Courier New" w:cs="Courier New"/>
          <w:color w:val="000000"/>
          <w:lang w:eastAsia="en-US"/>
        </w:rPr>
        <w:t>] = el_enc.transform(df[</w:t>
      </w:r>
      <w:r w:rsidRPr="00764100">
        <w:rPr>
          <w:rFonts w:ascii="Courier New" w:eastAsia="Times New Roman" w:hAnsi="Courier New" w:cs="Courier New"/>
          <w:b/>
          <w:bCs/>
          <w:color w:val="008080"/>
          <w:lang w:eastAsia="en-US"/>
        </w:rPr>
        <w:t>'EL'</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ms_enc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'MS'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ms_enc.fit(X.values)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'MS'</w:t>
      </w:r>
      <w:r w:rsidRPr="00764100">
        <w:rPr>
          <w:rFonts w:ascii="Courier New" w:eastAsia="Times New Roman" w:hAnsi="Courier New" w:cs="Courier New"/>
          <w:color w:val="000000"/>
          <w:lang w:eastAsia="en-US"/>
        </w:rPr>
        <w:t>] = ms_enc.transform(df[</w:t>
      </w:r>
      <w:r w:rsidRPr="00764100">
        <w:rPr>
          <w:rFonts w:ascii="Courier New" w:eastAsia="Times New Roman" w:hAnsi="Courier New" w:cs="Courier New"/>
          <w:b/>
          <w:bCs/>
          <w:color w:val="008080"/>
          <w:lang w:eastAsia="en-US"/>
        </w:rPr>
        <w:t>'MS'</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occ_enc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'Occ'</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occ_enc.fit(X.values)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'Occ'</w:t>
      </w:r>
      <w:r w:rsidRPr="00764100">
        <w:rPr>
          <w:rFonts w:ascii="Courier New" w:eastAsia="Times New Roman" w:hAnsi="Courier New" w:cs="Courier New"/>
          <w:color w:val="000000"/>
          <w:lang w:eastAsia="en-US"/>
        </w:rPr>
        <w:t>] = occ_enc.transform(df[</w:t>
      </w:r>
      <w:r w:rsidRPr="00764100">
        <w:rPr>
          <w:rFonts w:ascii="Courier New" w:eastAsia="Times New Roman" w:hAnsi="Courier New" w:cs="Courier New"/>
          <w:b/>
          <w:bCs/>
          <w:color w:val="008080"/>
          <w:lang w:eastAsia="en-US"/>
        </w:rPr>
        <w:t>'Occ'</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rs_enc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'RS'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rs_enc.fit(X.values)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'RS'</w:t>
      </w:r>
      <w:r w:rsidRPr="00764100">
        <w:rPr>
          <w:rFonts w:ascii="Courier New" w:eastAsia="Times New Roman" w:hAnsi="Courier New" w:cs="Courier New"/>
          <w:color w:val="000000"/>
          <w:lang w:eastAsia="en-US"/>
        </w:rPr>
        <w:t>] = rs_enc.transform(df[</w:t>
      </w:r>
      <w:r w:rsidRPr="00764100">
        <w:rPr>
          <w:rFonts w:ascii="Courier New" w:eastAsia="Times New Roman" w:hAnsi="Courier New" w:cs="Courier New"/>
          <w:b/>
          <w:bCs/>
          <w:color w:val="008080"/>
          <w:lang w:eastAsia="en-US"/>
        </w:rPr>
        <w:t>'RS'</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gender_enc = preprocessing.LabelEncoder()</w:t>
      </w:r>
      <w:r w:rsidRPr="00764100">
        <w:rPr>
          <w:rFonts w:ascii="Courier New" w:eastAsia="Times New Roman" w:hAnsi="Courier New" w:cs="Courier New"/>
          <w:color w:val="000000"/>
          <w:lang w:eastAsia="en-US"/>
        </w:rPr>
        <w:br/>
        <w:t>X = df[</w:t>
      </w:r>
      <w:r w:rsidRPr="00764100">
        <w:rPr>
          <w:rFonts w:ascii="Courier New" w:eastAsia="Times New Roman" w:hAnsi="Courier New" w:cs="Courier New"/>
          <w:b/>
          <w:bCs/>
          <w:color w:val="008080"/>
          <w:lang w:eastAsia="en-US"/>
        </w:rPr>
        <w:t>'Gender'</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gender_enc.fit(X.values)</w:t>
      </w:r>
      <w:r w:rsidRPr="00764100">
        <w:rPr>
          <w:rFonts w:ascii="Courier New" w:eastAsia="Times New Roman" w:hAnsi="Courier New" w:cs="Courier New"/>
          <w:color w:val="000000"/>
          <w:lang w:eastAsia="en-US"/>
        </w:rPr>
        <w:br/>
        <w:t>df[</w:t>
      </w:r>
      <w:r w:rsidRPr="00764100">
        <w:rPr>
          <w:rFonts w:ascii="Courier New" w:eastAsia="Times New Roman" w:hAnsi="Courier New" w:cs="Courier New"/>
          <w:b/>
          <w:bCs/>
          <w:color w:val="008080"/>
          <w:lang w:eastAsia="en-US"/>
        </w:rPr>
        <w:t>'Gender'</w:t>
      </w:r>
      <w:r w:rsidRPr="00764100">
        <w:rPr>
          <w:rFonts w:ascii="Courier New" w:eastAsia="Times New Roman" w:hAnsi="Courier New" w:cs="Courier New"/>
          <w:color w:val="000000"/>
          <w:lang w:eastAsia="en-US"/>
        </w:rPr>
        <w:t>] = gender_enc.transform(df[</w:t>
      </w:r>
      <w:r w:rsidRPr="00764100">
        <w:rPr>
          <w:rFonts w:ascii="Courier New" w:eastAsia="Times New Roman" w:hAnsi="Courier New" w:cs="Courier New"/>
          <w:b/>
          <w:bCs/>
          <w:color w:val="008080"/>
          <w:lang w:eastAsia="en-US"/>
        </w:rPr>
        <w:t>'Gender'</w:t>
      </w:r>
      <w:r w:rsidRPr="00764100">
        <w:rPr>
          <w:rFonts w:ascii="Courier New" w:eastAsia="Times New Roman" w:hAnsi="Courier New" w:cs="Courier New"/>
          <w:color w:val="000000"/>
          <w:lang w:eastAsia="en-US"/>
        </w:rPr>
        <w:t>].values)</w:t>
      </w:r>
      <w:r w:rsidRPr="00764100">
        <w:rPr>
          <w:rFonts w:ascii="Courier New" w:eastAsia="Times New Roman" w:hAnsi="Courier New" w:cs="Courier New"/>
          <w:color w:val="000000"/>
          <w:lang w:eastAsia="en-US"/>
        </w:rPr>
        <w:br/>
        <w:t>df.head()</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columns_to_use = [</w:t>
      </w:r>
      <w:r w:rsidRPr="00764100">
        <w:rPr>
          <w:rFonts w:ascii="Courier New" w:eastAsia="Times New Roman" w:hAnsi="Courier New" w:cs="Courier New"/>
          <w:b/>
          <w:bCs/>
          <w:color w:val="008080"/>
          <w:lang w:eastAsia="en-US"/>
        </w:rPr>
        <w:t>'Age'</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'WC'</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'EL'</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'Year'</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'MS'</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'Occ'</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'RS'</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'Gender'</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'CG'</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'CL'</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'Hours'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X = df[columns_to_use]</w:t>
      </w:r>
      <w:r w:rsidRPr="00764100">
        <w:rPr>
          <w:rFonts w:ascii="Courier New" w:eastAsia="Times New Roman" w:hAnsi="Courier New" w:cs="Courier New"/>
          <w:color w:val="000000"/>
          <w:lang w:eastAsia="en-US"/>
        </w:rPr>
        <w:br/>
        <w:t>y = df[</w:t>
      </w:r>
      <w:r w:rsidRPr="00764100">
        <w:rPr>
          <w:rFonts w:ascii="Courier New" w:eastAsia="Times New Roman" w:hAnsi="Courier New" w:cs="Courier New"/>
          <w:b/>
          <w:bCs/>
          <w:color w:val="008080"/>
          <w:lang w:eastAsia="en-US"/>
        </w:rPr>
        <w:t>'Salary'</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X_train, X_test, y_train, y_test = train_test_split(X, y, </w:t>
      </w:r>
      <w:r w:rsidRPr="00764100">
        <w:rPr>
          <w:rFonts w:ascii="Courier New" w:eastAsia="Times New Roman" w:hAnsi="Courier New" w:cs="Courier New"/>
          <w:color w:val="660099"/>
          <w:lang w:eastAsia="en-US"/>
        </w:rPr>
        <w:t>test_size</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0.33</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random_state</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42</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(X_train.shape)</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(X_test.shape)</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b/>
          <w:bCs/>
          <w:color w:val="000080"/>
          <w:lang w:eastAsia="en-US"/>
        </w:rPr>
        <w:t xml:space="preserve">def </w:t>
      </w:r>
      <w:r w:rsidRPr="00764100">
        <w:rPr>
          <w:rFonts w:ascii="Courier New" w:eastAsia="Times New Roman" w:hAnsi="Courier New" w:cs="Courier New"/>
          <w:color w:val="000000"/>
          <w:lang w:eastAsia="en-US"/>
        </w:rPr>
        <w:t>train_with_folds(clf):</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i/>
          <w:iCs/>
          <w:color w:val="808080"/>
          <w:lang w:eastAsia="en-US"/>
        </w:rPr>
        <w:t># split array in k(number of folds) sub arrays</w:t>
      </w:r>
      <w:r w:rsidRPr="00764100">
        <w:rPr>
          <w:rFonts w:ascii="Courier New" w:eastAsia="Times New Roman" w:hAnsi="Courier New" w:cs="Courier New"/>
          <w:i/>
          <w:iCs/>
          <w:color w:val="808080"/>
          <w:lang w:eastAsia="en-US"/>
        </w:rPr>
        <w:br/>
        <w:t xml:space="preserve">    </w:t>
      </w:r>
      <w:r w:rsidRPr="00764100">
        <w:rPr>
          <w:rFonts w:ascii="Courier New" w:eastAsia="Times New Roman" w:hAnsi="Courier New" w:cs="Courier New"/>
          <w:color w:val="000000"/>
          <w:lang w:eastAsia="en-US"/>
        </w:rPr>
        <w:t xml:space="preserve">X_folds = np.array_split(X_train, </w:t>
      </w:r>
      <w:r w:rsidRPr="00764100">
        <w:rPr>
          <w:rFonts w:ascii="Courier New" w:eastAsia="Times New Roman" w:hAnsi="Courier New" w:cs="Courier New"/>
          <w:color w:val="0000FF"/>
          <w:lang w:eastAsia="en-US"/>
        </w:rPr>
        <w:t>3</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y_folds = np.array_split(y_train, </w:t>
      </w:r>
      <w:r w:rsidRPr="00764100">
        <w:rPr>
          <w:rFonts w:ascii="Courier New" w:eastAsia="Times New Roman" w:hAnsi="Courier New" w:cs="Courier New"/>
          <w:color w:val="0000FF"/>
          <w:lang w:eastAsia="en-US"/>
        </w:rPr>
        <w:t>3</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 xml:space="preserve">    scores = </w:t>
      </w:r>
      <w:r w:rsidRPr="00764100">
        <w:rPr>
          <w:rFonts w:ascii="Courier New" w:eastAsia="Times New Roman" w:hAnsi="Courier New" w:cs="Courier New"/>
          <w:color w:val="000080"/>
          <w:lang w:eastAsia="en-US"/>
        </w:rPr>
        <w:t>list</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models = </w:t>
      </w:r>
      <w:r w:rsidRPr="00764100">
        <w:rPr>
          <w:rFonts w:ascii="Courier New" w:eastAsia="Times New Roman" w:hAnsi="Courier New" w:cs="Courier New"/>
          <w:color w:val="000080"/>
          <w:lang w:eastAsia="en-US"/>
        </w:rPr>
        <w:t>list</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k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80"/>
          <w:lang w:eastAsia="en-US"/>
        </w:rPr>
        <w:t>range</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3</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i/>
          <w:iCs/>
          <w:color w:val="808080"/>
          <w:lang w:eastAsia="en-US"/>
        </w:rPr>
        <w:t># We use 'list' to copy, in order to 'pop' later on</w:t>
      </w:r>
      <w:r w:rsidRPr="00764100">
        <w:rPr>
          <w:rFonts w:ascii="Courier New" w:eastAsia="Times New Roman" w:hAnsi="Courier New" w:cs="Courier New"/>
          <w:i/>
          <w:iCs/>
          <w:color w:val="808080"/>
          <w:lang w:eastAsia="en-US"/>
        </w:rPr>
        <w:br/>
        <w:t xml:space="preserve">        </w:t>
      </w:r>
      <w:r w:rsidRPr="00764100">
        <w:rPr>
          <w:rFonts w:ascii="Courier New" w:eastAsia="Times New Roman" w:hAnsi="Courier New" w:cs="Courier New"/>
          <w:color w:val="000000"/>
          <w:lang w:eastAsia="en-US"/>
        </w:rPr>
        <w:t xml:space="preserve">X_train_fold = </w:t>
      </w:r>
      <w:r w:rsidRPr="00764100">
        <w:rPr>
          <w:rFonts w:ascii="Courier New" w:eastAsia="Times New Roman" w:hAnsi="Courier New" w:cs="Courier New"/>
          <w:color w:val="000080"/>
          <w:lang w:eastAsia="en-US"/>
        </w:rPr>
        <w:t>list</w:t>
      </w:r>
      <w:r w:rsidRPr="00764100">
        <w:rPr>
          <w:rFonts w:ascii="Courier New" w:eastAsia="Times New Roman" w:hAnsi="Courier New" w:cs="Courier New"/>
          <w:color w:val="000000"/>
          <w:lang w:eastAsia="en-US"/>
        </w:rPr>
        <w:t>(X_folds)</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i/>
          <w:iCs/>
          <w:color w:val="808080"/>
          <w:lang w:eastAsia="en-US"/>
        </w:rPr>
        <w:t># pop out kth sub array for testing</w:t>
      </w:r>
      <w:r w:rsidRPr="00764100">
        <w:rPr>
          <w:rFonts w:ascii="Courier New" w:eastAsia="Times New Roman" w:hAnsi="Courier New" w:cs="Courier New"/>
          <w:i/>
          <w:iCs/>
          <w:color w:val="808080"/>
          <w:lang w:eastAsia="en-US"/>
        </w:rPr>
        <w:br/>
        <w:t xml:space="preserve">        </w:t>
      </w:r>
      <w:r w:rsidRPr="00764100">
        <w:rPr>
          <w:rFonts w:ascii="Courier New" w:eastAsia="Times New Roman" w:hAnsi="Courier New" w:cs="Courier New"/>
          <w:color w:val="000000"/>
          <w:lang w:eastAsia="en-US"/>
        </w:rPr>
        <w:t>X_test_fold = X_train_fold.pop(k)</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i/>
          <w:iCs/>
          <w:color w:val="808080"/>
          <w:lang w:eastAsia="en-US"/>
        </w:rPr>
        <w:t># concatenate remaining sub arrays for training</w:t>
      </w:r>
      <w:r w:rsidRPr="00764100">
        <w:rPr>
          <w:rFonts w:ascii="Courier New" w:eastAsia="Times New Roman" w:hAnsi="Courier New" w:cs="Courier New"/>
          <w:i/>
          <w:iCs/>
          <w:color w:val="808080"/>
          <w:lang w:eastAsia="en-US"/>
        </w:rPr>
        <w:br/>
        <w:t xml:space="preserve">        </w:t>
      </w:r>
      <w:r w:rsidRPr="00764100">
        <w:rPr>
          <w:rFonts w:ascii="Courier New" w:eastAsia="Times New Roman" w:hAnsi="Courier New" w:cs="Courier New"/>
          <w:color w:val="000000"/>
          <w:lang w:eastAsia="en-US"/>
        </w:rPr>
        <w:t>X_train_fold = np.concatenate(X_train_fold)</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i/>
          <w:iCs/>
          <w:color w:val="808080"/>
          <w:lang w:eastAsia="en-US"/>
        </w:rPr>
        <w:t># same process for y</w:t>
      </w:r>
      <w:r w:rsidRPr="00764100">
        <w:rPr>
          <w:rFonts w:ascii="Courier New" w:eastAsia="Times New Roman" w:hAnsi="Courier New" w:cs="Courier New"/>
          <w:i/>
          <w:iCs/>
          <w:color w:val="808080"/>
          <w:lang w:eastAsia="en-US"/>
        </w:rPr>
        <w:br/>
        <w:t xml:space="preserve">        </w:t>
      </w:r>
      <w:r w:rsidRPr="00764100">
        <w:rPr>
          <w:rFonts w:ascii="Courier New" w:eastAsia="Times New Roman" w:hAnsi="Courier New" w:cs="Courier New"/>
          <w:color w:val="000000"/>
          <w:lang w:eastAsia="en-US"/>
        </w:rPr>
        <w:t xml:space="preserve">y_train_fold = </w:t>
      </w:r>
      <w:r w:rsidRPr="00764100">
        <w:rPr>
          <w:rFonts w:ascii="Courier New" w:eastAsia="Times New Roman" w:hAnsi="Courier New" w:cs="Courier New"/>
          <w:color w:val="000080"/>
          <w:lang w:eastAsia="en-US"/>
        </w:rPr>
        <w:t>list</w:t>
      </w:r>
      <w:r w:rsidRPr="00764100">
        <w:rPr>
          <w:rFonts w:ascii="Courier New" w:eastAsia="Times New Roman" w:hAnsi="Courier New" w:cs="Courier New"/>
          <w:color w:val="000000"/>
          <w:lang w:eastAsia="en-US"/>
        </w:rPr>
        <w:t>(y_folds)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lastRenderedPageBreak/>
        <w:t xml:space="preserve">        y_test_fold = y_train_fold.pop(k)</w:t>
      </w:r>
      <w:r w:rsidRPr="00764100">
        <w:rPr>
          <w:rFonts w:ascii="Courier New" w:eastAsia="Times New Roman" w:hAnsi="Courier New" w:cs="Courier New"/>
          <w:color w:val="000000"/>
          <w:lang w:eastAsia="en-US"/>
        </w:rPr>
        <w:br/>
        <w:t xml:space="preserve">        y_train_fold = np.concatenate(y_train_fold)</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 xml:space="preserve">        clf = clf.fit(X_train_fold, y_train_fold)</w:t>
      </w:r>
      <w:r w:rsidRPr="00764100">
        <w:rPr>
          <w:rFonts w:ascii="Courier New" w:eastAsia="Times New Roman" w:hAnsi="Courier New" w:cs="Courier New"/>
          <w:color w:val="000000"/>
          <w:lang w:eastAsia="en-US"/>
        </w:rPr>
        <w:br/>
        <w:t xml:space="preserve">        scores.append(clf.score(X_test_fold, y_test_fold))</w:t>
      </w:r>
      <w:r w:rsidRPr="00764100">
        <w:rPr>
          <w:rFonts w:ascii="Courier New" w:eastAsia="Times New Roman" w:hAnsi="Courier New" w:cs="Courier New"/>
          <w:color w:val="000000"/>
          <w:lang w:eastAsia="en-US"/>
        </w:rPr>
        <w:br/>
        <w:t xml:space="preserve">        models.append(clf)</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(scores)</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i/>
          <w:iCs/>
          <w:color w:val="808080"/>
          <w:lang w:eastAsia="en-US"/>
        </w:rPr>
        <w:t># using Gaussian Naive Bayes Method:</w:t>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color w:val="000000"/>
          <w:lang w:eastAsia="en-US"/>
        </w:rPr>
        <w:t>gnb = GaussianNB()</w:t>
      </w:r>
      <w:r w:rsidRPr="00764100">
        <w:rPr>
          <w:rFonts w:ascii="Courier New" w:eastAsia="Times New Roman" w:hAnsi="Courier New" w:cs="Courier New"/>
          <w:color w:val="000000"/>
          <w:lang w:eastAsia="en-US"/>
        </w:rPr>
        <w:br/>
        <w:t>gnb = gnb.fit(X_train, y_train)</w:t>
      </w:r>
      <w:r w:rsidRPr="00764100">
        <w:rPr>
          <w:rFonts w:ascii="Courier New" w:eastAsia="Times New Roman" w:hAnsi="Courier New" w:cs="Courier New"/>
          <w:color w:val="000000"/>
          <w:lang w:eastAsia="en-US"/>
        </w:rPr>
        <w:br/>
        <w:t>pred = gnb.predict(X_test)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"mean accuracy for Gaussian naive bayes"</w:t>
      </w:r>
      <w:r w:rsidRPr="00764100">
        <w:rPr>
          <w:rFonts w:ascii="Courier New" w:eastAsia="Times New Roman" w:hAnsi="Courier New" w:cs="Courier New"/>
          <w:color w:val="000000"/>
          <w:lang w:eastAsia="en-US"/>
        </w:rPr>
        <w:t>,gnb.score(X_test, y_test))</w:t>
      </w:r>
      <w:r w:rsidRPr="00764100">
        <w:rPr>
          <w:rFonts w:ascii="Courier New" w:eastAsia="Times New Roman" w:hAnsi="Courier New" w:cs="Courier New"/>
          <w:color w:val="000000"/>
          <w:lang w:eastAsia="en-US"/>
        </w:rPr>
        <w:br/>
        <w:t>train_with_folds(</w:t>
      </w:r>
      <w:r w:rsidRPr="00764100">
        <w:rPr>
          <w:rFonts w:ascii="Courier New" w:eastAsia="Times New Roman" w:hAnsi="Courier New" w:cs="Courier New"/>
          <w:color w:val="660099"/>
          <w:lang w:eastAsia="en-US"/>
        </w:rPr>
        <w:t>clf</w:t>
      </w:r>
      <w:r w:rsidRPr="00764100">
        <w:rPr>
          <w:rFonts w:ascii="Courier New" w:eastAsia="Times New Roman" w:hAnsi="Courier New" w:cs="Courier New"/>
          <w:color w:val="000000"/>
          <w:lang w:eastAsia="en-US"/>
        </w:rPr>
        <w:t>=GaussianNB())</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i/>
          <w:iCs/>
          <w:color w:val="808080"/>
          <w:lang w:eastAsia="en-US"/>
        </w:rPr>
        <w:t># using Decision Tree Classifier:</w:t>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color w:val="000000"/>
          <w:lang w:eastAsia="en-US"/>
        </w:rPr>
        <w:t>clf = DecisionTreeClassifier(</w:t>
      </w:r>
      <w:r w:rsidRPr="00764100">
        <w:rPr>
          <w:rFonts w:ascii="Courier New" w:eastAsia="Times New Roman" w:hAnsi="Courier New" w:cs="Courier New"/>
          <w:color w:val="660099"/>
          <w:lang w:eastAsia="en-US"/>
        </w:rPr>
        <w:t>max_depth</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10</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clf = clf.fit(X_train, y_train)</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"mean accuracy for Decision Tree Classifier "</w:t>
      </w:r>
      <w:r w:rsidRPr="00764100">
        <w:rPr>
          <w:rFonts w:ascii="Courier New" w:eastAsia="Times New Roman" w:hAnsi="Courier New" w:cs="Courier New"/>
          <w:color w:val="000000"/>
          <w:lang w:eastAsia="en-US"/>
        </w:rPr>
        <w:t>, clf.score(X_test, y_test))</w:t>
      </w:r>
      <w:r w:rsidRPr="00764100">
        <w:rPr>
          <w:rFonts w:ascii="Courier New" w:eastAsia="Times New Roman" w:hAnsi="Courier New" w:cs="Courier New"/>
          <w:color w:val="000000"/>
          <w:lang w:eastAsia="en-US"/>
        </w:rPr>
        <w:br/>
        <w:t>clf = DecisionTreeClassifier(</w:t>
      </w:r>
      <w:r w:rsidRPr="00764100">
        <w:rPr>
          <w:rFonts w:ascii="Courier New" w:eastAsia="Times New Roman" w:hAnsi="Courier New" w:cs="Courier New"/>
          <w:color w:val="660099"/>
          <w:lang w:eastAsia="en-US"/>
        </w:rPr>
        <w:t>max_depth</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10</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train_with_folds(clf)</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i/>
          <w:iCs/>
          <w:color w:val="808080"/>
          <w:lang w:eastAsia="en-US"/>
        </w:rPr>
        <w:t># using MLP classifier:</w:t>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color w:val="000000"/>
          <w:lang w:eastAsia="en-US"/>
        </w:rPr>
        <w:t>clf = MLPClassifier(</w:t>
      </w:r>
      <w:r w:rsidRPr="00764100">
        <w:rPr>
          <w:rFonts w:ascii="Courier New" w:eastAsia="Times New Roman" w:hAnsi="Courier New" w:cs="Courier New"/>
          <w:color w:val="660099"/>
          <w:lang w:eastAsia="en-US"/>
        </w:rPr>
        <w:t>solver</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'adam'</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activation</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'tanh'</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alpha</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1e-5</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hidden_layer_sizes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15</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0000FF"/>
          <w:lang w:eastAsia="en-US"/>
        </w:rPr>
        <w:t>5</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random_state</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43</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clf = clf.fit(X_train, y_train)</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"mean accuracy for MLP"</w:t>
      </w:r>
      <w:r w:rsidRPr="00764100">
        <w:rPr>
          <w:rFonts w:ascii="Courier New" w:eastAsia="Times New Roman" w:hAnsi="Courier New" w:cs="Courier New"/>
          <w:color w:val="000000"/>
          <w:lang w:eastAsia="en-US"/>
        </w:rPr>
        <w:t>, clf.score(X_test, y_test))</w:t>
      </w:r>
      <w:r w:rsidRPr="00764100">
        <w:rPr>
          <w:rFonts w:ascii="Courier New" w:eastAsia="Times New Roman" w:hAnsi="Courier New" w:cs="Courier New"/>
          <w:color w:val="000000"/>
          <w:lang w:eastAsia="en-US"/>
        </w:rPr>
        <w:br/>
        <w:t>clf = MLPClassifier(</w:t>
      </w:r>
      <w:r w:rsidRPr="00764100">
        <w:rPr>
          <w:rFonts w:ascii="Courier New" w:eastAsia="Times New Roman" w:hAnsi="Courier New" w:cs="Courier New"/>
          <w:color w:val="660099"/>
          <w:lang w:eastAsia="en-US"/>
        </w:rPr>
        <w:t>solver</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'adam'</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activation</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'tanh'</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alpha</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1e-5</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hidden_layer_sizes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9</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0000FF"/>
          <w:lang w:eastAsia="en-US"/>
        </w:rPr>
        <w:t>2</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color w:val="660099"/>
          <w:lang w:eastAsia="en-US"/>
        </w:rPr>
        <w:t>random_state</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43</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train_with_folds(clf)</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r>
      <w:r w:rsidRPr="00764100">
        <w:rPr>
          <w:rFonts w:ascii="Courier New" w:eastAsia="Times New Roman" w:hAnsi="Courier New" w:cs="Courier New"/>
          <w:i/>
          <w:iCs/>
          <w:color w:val="808080"/>
          <w:lang w:eastAsia="en-US"/>
        </w:rPr>
        <w:t># printing the profile of all the persons whose salary is likely &gt;50K</w:t>
      </w:r>
      <w:r w:rsidRPr="00764100">
        <w:rPr>
          <w:rFonts w:ascii="Courier New" w:eastAsia="Times New Roman" w:hAnsi="Courier New" w:cs="Courier New"/>
          <w:i/>
          <w:iCs/>
          <w:color w:val="808080"/>
          <w:lang w:eastAsia="en-US"/>
        </w:rPr>
        <w:br/>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80"/>
          <w:lang w:eastAsia="en-US"/>
        </w:rPr>
        <w:t>type</w:t>
      </w:r>
      <w:r w:rsidRPr="00764100">
        <w:rPr>
          <w:rFonts w:ascii="Courier New" w:eastAsia="Times New Roman" w:hAnsi="Courier New" w:cs="Courier New"/>
          <w:color w:val="000000"/>
          <w:lang w:eastAsia="en-US"/>
        </w:rPr>
        <w:t>(pred))</w:t>
      </w:r>
      <w:r w:rsidRPr="00764100">
        <w:rPr>
          <w:rFonts w:ascii="Courier New" w:eastAsia="Times New Roman" w:hAnsi="Courier New" w:cs="Courier New"/>
          <w:color w:val="000000"/>
          <w:lang w:eastAsia="en-US"/>
        </w:rPr>
        <w:br/>
        <w:t xml:space="preserve">pred_index = </w:t>
      </w:r>
      <w:r w:rsidRPr="00764100">
        <w:rPr>
          <w:rFonts w:ascii="Courier New" w:eastAsia="Times New Roman" w:hAnsi="Courier New" w:cs="Courier New"/>
          <w:color w:val="0000FF"/>
          <w:lang w:eastAsia="en-US"/>
        </w:rPr>
        <w:t>0</w:t>
      </w:r>
      <w:r w:rsidRPr="00764100">
        <w:rPr>
          <w:rFonts w:ascii="Courier New" w:eastAsia="Times New Roman" w:hAnsi="Courier New" w:cs="Courier New"/>
          <w:color w:val="0000FF"/>
          <w:lang w:eastAsia="en-US"/>
        </w:rPr>
        <w:br/>
      </w:r>
      <w:r w:rsidRPr="00764100">
        <w:rPr>
          <w:rFonts w:ascii="Courier New" w:eastAsia="Times New Roman" w:hAnsi="Courier New" w:cs="Courier New"/>
          <w:b/>
          <w:bCs/>
          <w:color w:val="000080"/>
          <w:lang w:eastAsia="en-US"/>
        </w:rPr>
        <w:t xml:space="preserve">for </w:t>
      </w:r>
      <w:r w:rsidRPr="00764100">
        <w:rPr>
          <w:rFonts w:ascii="Courier New" w:eastAsia="Times New Roman" w:hAnsi="Courier New" w:cs="Courier New"/>
          <w:color w:val="000000"/>
          <w:lang w:eastAsia="en-US"/>
        </w:rPr>
        <w:t xml:space="preserve">row </w:t>
      </w:r>
      <w:r w:rsidRPr="00764100">
        <w:rPr>
          <w:rFonts w:ascii="Courier New" w:eastAsia="Times New Roman" w:hAnsi="Courier New" w:cs="Courier New"/>
          <w:b/>
          <w:bCs/>
          <w:color w:val="000080"/>
          <w:lang w:eastAsia="en-US"/>
        </w:rPr>
        <w:t xml:space="preserve">in </w:t>
      </w:r>
      <w:r w:rsidRPr="00764100">
        <w:rPr>
          <w:rFonts w:ascii="Courier New" w:eastAsia="Times New Roman" w:hAnsi="Courier New" w:cs="Courier New"/>
          <w:color w:val="000000"/>
          <w:lang w:eastAsia="en-US"/>
        </w:rPr>
        <w:t>np.nditer(pred):</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b/>
          <w:bCs/>
          <w:color w:val="000080"/>
          <w:lang w:eastAsia="en-US"/>
        </w:rPr>
        <w:t xml:space="preserve">if </w:t>
      </w:r>
      <w:r w:rsidRPr="00764100">
        <w:rPr>
          <w:rFonts w:ascii="Courier New" w:eastAsia="Times New Roman" w:hAnsi="Courier New" w:cs="Courier New"/>
          <w:color w:val="000000"/>
          <w:lang w:eastAsia="en-US"/>
        </w:rPr>
        <w:t xml:space="preserve">row == </w:t>
      </w:r>
      <w:r w:rsidRPr="00764100">
        <w:rPr>
          <w:rFonts w:ascii="Courier New" w:eastAsia="Times New Roman" w:hAnsi="Courier New" w:cs="Courier New"/>
          <w:color w:val="0000FF"/>
          <w:lang w:eastAsia="en-US"/>
        </w:rPr>
        <w:t>1</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t xml:space="preserve">        POI = X_test.iloc[pred_index]</w:t>
      </w:r>
      <w:r w:rsidRPr="00764100">
        <w:rPr>
          <w:rFonts w:ascii="Courier New" w:eastAsia="Times New Roman" w:hAnsi="Courier New" w:cs="Courier New"/>
          <w:color w:val="000000"/>
          <w:lang w:eastAsia="en-US"/>
        </w:rPr>
        <w:br/>
        <w:t xml:space="preserve">        </w:t>
      </w:r>
      <w:r w:rsidRPr="00764100">
        <w:rPr>
          <w:rFonts w:ascii="Courier New" w:eastAsia="Times New Roman" w:hAnsi="Courier New" w:cs="Courier New"/>
          <w:color w:val="000080"/>
          <w:lang w:eastAsia="en-US"/>
        </w:rPr>
        <w:t>print</w:t>
      </w:r>
      <w:r w:rsidRPr="00764100">
        <w:rPr>
          <w:rFonts w:ascii="Courier New" w:eastAsia="Times New Roman" w:hAnsi="Courier New" w:cs="Courier New"/>
          <w:color w:val="000000"/>
          <w:lang w:eastAsia="en-US"/>
        </w:rPr>
        <w:t>(</w:t>
      </w:r>
      <w:r w:rsidRPr="00764100">
        <w:rPr>
          <w:rFonts w:ascii="Courier New" w:eastAsia="Times New Roman" w:hAnsi="Courier New" w:cs="Courier New"/>
          <w:b/>
          <w:bCs/>
          <w:color w:val="008080"/>
          <w:lang w:eastAsia="en-US"/>
        </w:rPr>
        <w:t>"required profile is "</w:t>
      </w:r>
      <w:r w:rsidRPr="00764100">
        <w:rPr>
          <w:rFonts w:ascii="Courier New" w:eastAsia="Times New Roman" w:hAnsi="Courier New" w:cs="Courier New"/>
          <w:color w:val="000000"/>
          <w:lang w:eastAsia="en-US"/>
        </w:rPr>
        <w:t>,gender_enc.inverse_transform([POI[</w:t>
      </w:r>
      <w:r w:rsidRPr="00764100">
        <w:rPr>
          <w:rFonts w:ascii="Courier New" w:eastAsia="Times New Roman" w:hAnsi="Courier New" w:cs="Courier New"/>
          <w:b/>
          <w:bCs/>
          <w:color w:val="008080"/>
          <w:lang w:eastAsia="en-US"/>
        </w:rPr>
        <w:t>'Gender'</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0</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 "</w:t>
      </w:r>
      <w:r w:rsidRPr="00764100">
        <w:rPr>
          <w:rFonts w:ascii="Courier New" w:eastAsia="Times New Roman" w:hAnsi="Courier New" w:cs="Courier New"/>
          <w:color w:val="000000"/>
          <w:lang w:eastAsia="en-US"/>
        </w:rPr>
        <w:t>, POI[</w:t>
      </w:r>
      <w:r w:rsidRPr="00764100">
        <w:rPr>
          <w:rFonts w:ascii="Courier New" w:eastAsia="Times New Roman" w:hAnsi="Courier New" w:cs="Courier New"/>
          <w:b/>
          <w:bCs/>
          <w:color w:val="008080"/>
          <w:lang w:eastAsia="en-US"/>
        </w:rPr>
        <w:t>'Age'</w:t>
      </w:r>
      <w:r w:rsidRPr="00764100">
        <w:rPr>
          <w:rFonts w:ascii="Courier New" w:eastAsia="Times New Roman" w:hAnsi="Courier New" w:cs="Courier New"/>
          <w:color w:val="000000"/>
          <w:lang w:eastAsia="en-US"/>
        </w:rPr>
        <w:t>] ,</w:t>
      </w:r>
      <w:r w:rsidRPr="00764100">
        <w:rPr>
          <w:rFonts w:ascii="Courier New" w:eastAsia="Times New Roman" w:hAnsi="Courier New" w:cs="Courier New"/>
          <w:b/>
          <w:bCs/>
          <w:color w:val="008080"/>
          <w:lang w:eastAsia="en-US"/>
        </w:rPr>
        <w:t>" "</w:t>
      </w:r>
      <w:r w:rsidRPr="00764100">
        <w:rPr>
          <w:rFonts w:ascii="Courier New" w:eastAsia="Times New Roman" w:hAnsi="Courier New" w:cs="Courier New"/>
          <w:color w:val="000000"/>
          <w:lang w:eastAsia="en-US"/>
        </w:rPr>
        <w:t>, \</w:t>
      </w:r>
      <w:r w:rsidRPr="00764100">
        <w:rPr>
          <w:rFonts w:ascii="Courier New" w:eastAsia="Times New Roman" w:hAnsi="Courier New" w:cs="Courier New"/>
          <w:color w:val="000000"/>
          <w:lang w:eastAsia="en-US"/>
        </w:rPr>
        <w:br/>
        <w:t xml:space="preserve">              occ_enc.inverse_transform([POI[</w:t>
      </w:r>
      <w:r w:rsidRPr="00764100">
        <w:rPr>
          <w:rFonts w:ascii="Courier New" w:eastAsia="Times New Roman" w:hAnsi="Courier New" w:cs="Courier New"/>
          <w:b/>
          <w:bCs/>
          <w:color w:val="008080"/>
          <w:lang w:eastAsia="en-US"/>
        </w:rPr>
        <w:t>'Occ'</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0</w:t>
      </w:r>
      <w:r w:rsidRPr="00764100">
        <w:rPr>
          <w:rFonts w:ascii="Courier New" w:eastAsia="Times New Roman" w:hAnsi="Courier New" w:cs="Courier New"/>
          <w:color w:val="000000"/>
          <w:lang w:eastAsia="en-US"/>
        </w:rPr>
        <w:t xml:space="preserve">], </w:t>
      </w:r>
      <w:r w:rsidRPr="00764100">
        <w:rPr>
          <w:rFonts w:ascii="Courier New" w:eastAsia="Times New Roman" w:hAnsi="Courier New" w:cs="Courier New"/>
          <w:b/>
          <w:bCs/>
          <w:color w:val="008080"/>
          <w:lang w:eastAsia="en-US"/>
        </w:rPr>
        <w:t>" "</w:t>
      </w:r>
      <w:r w:rsidRPr="00764100">
        <w:rPr>
          <w:rFonts w:ascii="Courier New" w:eastAsia="Times New Roman" w:hAnsi="Courier New" w:cs="Courier New"/>
          <w:color w:val="000000"/>
          <w:lang w:eastAsia="en-US"/>
        </w:rPr>
        <w:t>,rs_enc.inverse_transform([POI[</w:t>
      </w:r>
      <w:r w:rsidRPr="00764100">
        <w:rPr>
          <w:rFonts w:ascii="Courier New" w:eastAsia="Times New Roman" w:hAnsi="Courier New" w:cs="Courier New"/>
          <w:b/>
          <w:bCs/>
          <w:color w:val="008080"/>
          <w:lang w:eastAsia="en-US"/>
        </w:rPr>
        <w:t>'RS'</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FF"/>
          <w:lang w:eastAsia="en-US"/>
        </w:rPr>
        <w:t>0</w:t>
      </w:r>
      <w:r w:rsidRPr="00764100">
        <w:rPr>
          <w:rFonts w:ascii="Courier New" w:eastAsia="Times New Roman" w:hAnsi="Courier New" w:cs="Courier New"/>
          <w:color w:val="000000"/>
          <w:lang w:eastAsia="en-US"/>
        </w:rPr>
        <w:t>])</w:t>
      </w:r>
      <w:r w:rsidRPr="00764100">
        <w:rPr>
          <w:rFonts w:ascii="Courier New" w:eastAsia="Times New Roman" w:hAnsi="Courier New" w:cs="Courier New"/>
          <w:color w:val="000000"/>
          <w:lang w:eastAsia="en-US"/>
        </w:rPr>
        <w:br/>
      </w:r>
      <w:r w:rsidRPr="00764100">
        <w:rPr>
          <w:rFonts w:ascii="Courier New" w:eastAsia="Times New Roman" w:hAnsi="Courier New" w:cs="Courier New"/>
          <w:color w:val="000000"/>
          <w:lang w:eastAsia="en-US"/>
        </w:rPr>
        <w:br/>
        <w:t xml:space="preserve">    pred_index += </w:t>
      </w:r>
      <w:r w:rsidRPr="00764100">
        <w:rPr>
          <w:rFonts w:ascii="Courier New" w:eastAsia="Times New Roman" w:hAnsi="Courier New" w:cs="Courier New"/>
          <w:color w:val="0000FF"/>
          <w:lang w:eastAsia="en-US"/>
        </w:rPr>
        <w:t>1</w:t>
      </w:r>
      <w:r w:rsidRPr="00764100">
        <w:rPr>
          <w:rFonts w:ascii="Courier New" w:eastAsia="Times New Roman" w:hAnsi="Courier New" w:cs="Courier New"/>
          <w:color w:val="0000FF"/>
          <w:lang w:eastAsia="en-US"/>
        </w:rPr>
        <w:br/>
      </w:r>
    </w:p>
    <w:p w14:paraId="6D1B7BA7" w14:textId="77777777" w:rsidR="00764100" w:rsidRPr="00764100" w:rsidRDefault="00764100" w:rsidP="001A65BD">
      <w:pPr>
        <w:jc w:val="both"/>
      </w:pPr>
    </w:p>
    <w:p w14:paraId="0740FB1F" w14:textId="63596700" w:rsidR="0075745A" w:rsidRDefault="00274EB4" w:rsidP="006756E9">
      <w:pPr>
        <w:rPr>
          <w:sz w:val="32"/>
          <w:szCs w:val="32"/>
        </w:rPr>
      </w:pPr>
      <w:r w:rsidRPr="00274EB4">
        <w:rPr>
          <w:sz w:val="32"/>
          <w:szCs w:val="32"/>
        </w:rPr>
        <w:lastRenderedPageBreak/>
        <w:t>Screenshots:</w:t>
      </w:r>
    </w:p>
    <w:p w14:paraId="77D14E0E" w14:textId="77777777" w:rsidR="00274EB4" w:rsidRDefault="00274EB4" w:rsidP="006756E9">
      <w:pPr>
        <w:rPr>
          <w:sz w:val="32"/>
          <w:szCs w:val="32"/>
        </w:rPr>
      </w:pPr>
    </w:p>
    <w:p w14:paraId="672132B7" w14:textId="376B8AEB" w:rsidR="00274EB4" w:rsidRPr="00274EB4" w:rsidRDefault="00274EB4" w:rsidP="006756E9">
      <w:pPr>
        <w:rPr>
          <w:sz w:val="32"/>
          <w:szCs w:val="32"/>
        </w:rPr>
      </w:pPr>
      <w:r>
        <w:rPr>
          <w:noProof/>
        </w:rPr>
        <w:drawing>
          <wp:inline distT="0" distB="0" distL="0" distR="0" wp14:anchorId="438096FD" wp14:editId="5D9587F6">
            <wp:extent cx="6393180" cy="4373880"/>
            <wp:effectExtent l="0" t="0" r="7620" b="7620"/>
            <wp:docPr id="4" name="Picture 4" descr="C:\Users\vishruti\AppData\Local\Microsoft\Windows\INetCache\Content.Word\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ruti\AppData\Local\Microsoft\Windows\INetCache\Content.Word\Screenshot (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3180" cy="4373880"/>
                    </a:xfrm>
                    <a:prstGeom prst="rect">
                      <a:avLst/>
                    </a:prstGeom>
                    <a:noFill/>
                    <a:ln>
                      <a:noFill/>
                    </a:ln>
                  </pic:spPr>
                </pic:pic>
              </a:graphicData>
            </a:graphic>
          </wp:inline>
        </w:drawing>
      </w:r>
    </w:p>
    <w:p w14:paraId="571C3067" w14:textId="54D2F037" w:rsidR="008F571F" w:rsidRDefault="008F571F" w:rsidP="008F571F">
      <w:pPr>
        <w:rPr>
          <w:b/>
        </w:rPr>
      </w:pPr>
    </w:p>
    <w:p w14:paraId="3B56419A" w14:textId="77777777" w:rsidR="00274EB4" w:rsidRPr="008F571F" w:rsidRDefault="00274EB4" w:rsidP="008F571F">
      <w:pPr>
        <w:rPr>
          <w:b/>
        </w:rPr>
      </w:pPr>
    </w:p>
    <w:bookmarkEnd w:id="0"/>
    <w:bookmarkEnd w:id="1"/>
    <w:bookmarkEnd w:id="2"/>
    <w:bookmarkEnd w:id="3"/>
    <w:bookmarkEnd w:id="4"/>
    <w:p w14:paraId="22B4455A" w14:textId="6E8CE3B7" w:rsidR="001638F6" w:rsidRDefault="00274EB4" w:rsidP="008F571F">
      <w:r>
        <w:rPr>
          <w:noProof/>
        </w:rPr>
        <w:lastRenderedPageBreak/>
        <w:drawing>
          <wp:inline distT="0" distB="0" distL="0" distR="0" wp14:anchorId="62ADC127" wp14:editId="7FD44CF1">
            <wp:extent cx="6385560" cy="3223260"/>
            <wp:effectExtent l="0" t="0" r="0" b="0"/>
            <wp:docPr id="5" name="Picture 5" descr="C:\Users\vishruti\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ruti\AppData\Local\Microsoft\Windows\INetCache\Content.Word\Screenshot (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5560" cy="3223260"/>
                    </a:xfrm>
                    <a:prstGeom prst="rect">
                      <a:avLst/>
                    </a:prstGeom>
                    <a:noFill/>
                    <a:ln>
                      <a:noFill/>
                    </a:ln>
                  </pic:spPr>
                </pic:pic>
              </a:graphicData>
            </a:graphic>
          </wp:inline>
        </w:drawing>
      </w:r>
    </w:p>
    <w:p w14:paraId="2E08D6A6" w14:textId="783FBE5D" w:rsidR="00274EB4" w:rsidRDefault="00274EB4" w:rsidP="008F571F"/>
    <w:p w14:paraId="4076F982" w14:textId="397B24DC" w:rsidR="00274EB4" w:rsidRPr="007021DE" w:rsidRDefault="00274EB4" w:rsidP="008F571F">
      <w:bookmarkStart w:id="5" w:name="_GoBack"/>
      <w:r w:rsidRPr="00274EB4">
        <w:rPr>
          <w:noProof/>
        </w:rPr>
        <w:drawing>
          <wp:inline distT="0" distB="0" distL="0" distR="0" wp14:anchorId="44E4614C" wp14:editId="04F47DDB">
            <wp:extent cx="6400800" cy="4229100"/>
            <wp:effectExtent l="0" t="0" r="0" b="0"/>
            <wp:docPr id="6" name="Picture 6" descr="C:\Users\vishruti\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hruti\Pictures\Screenshots\Screenshot (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29100"/>
                    </a:xfrm>
                    <a:prstGeom prst="rect">
                      <a:avLst/>
                    </a:prstGeom>
                    <a:noFill/>
                    <a:ln>
                      <a:noFill/>
                    </a:ln>
                  </pic:spPr>
                </pic:pic>
              </a:graphicData>
            </a:graphic>
          </wp:inline>
        </w:drawing>
      </w:r>
      <w:bookmarkEnd w:id="5"/>
    </w:p>
    <w:sectPr w:rsidR="00274EB4" w:rsidRPr="007021DE">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E37F0" w14:textId="77777777" w:rsidR="005E0197" w:rsidRDefault="005E0197">
      <w:pPr>
        <w:spacing w:before="0" w:after="0" w:line="240" w:lineRule="auto"/>
      </w:pPr>
      <w:r>
        <w:separator/>
      </w:r>
    </w:p>
  </w:endnote>
  <w:endnote w:type="continuationSeparator" w:id="0">
    <w:p w14:paraId="63C11444" w14:textId="77777777" w:rsidR="005E0197" w:rsidRDefault="005E01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65388" w14:textId="06DBE4C0" w:rsidR="001638F6" w:rsidRDefault="00844483">
    <w:pPr>
      <w:pStyle w:val="Footer"/>
    </w:pPr>
    <w:r>
      <w:t xml:space="preserve">PAGE </w:t>
    </w:r>
    <w:r>
      <w:fldChar w:fldCharType="begin"/>
    </w:r>
    <w:r>
      <w:instrText xml:space="preserve"> PAGE  \* Arabic  \* MERGEFORMAT </w:instrText>
    </w:r>
    <w:r>
      <w:fldChar w:fldCharType="separate"/>
    </w:r>
    <w:r w:rsidR="00274E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BEAC4" w14:textId="77777777" w:rsidR="005E0197" w:rsidRDefault="005E0197">
      <w:pPr>
        <w:spacing w:before="0" w:after="0" w:line="240" w:lineRule="auto"/>
      </w:pPr>
      <w:r>
        <w:separator/>
      </w:r>
    </w:p>
  </w:footnote>
  <w:footnote w:type="continuationSeparator" w:id="0">
    <w:p w14:paraId="7682388A" w14:textId="77777777" w:rsidR="005E0197" w:rsidRDefault="005E01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8F74A3E"/>
    <w:multiLevelType w:val="hybridMultilevel"/>
    <w:tmpl w:val="984E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FFA0C39"/>
    <w:multiLevelType w:val="hybridMultilevel"/>
    <w:tmpl w:val="5A8E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70"/>
    <w:rsid w:val="00033677"/>
    <w:rsid w:val="000748AA"/>
    <w:rsid w:val="000C378D"/>
    <w:rsid w:val="001638F6"/>
    <w:rsid w:val="001A2000"/>
    <w:rsid w:val="001A65BD"/>
    <w:rsid w:val="00246AB0"/>
    <w:rsid w:val="00274EB4"/>
    <w:rsid w:val="003209D6"/>
    <w:rsid w:val="00334A73"/>
    <w:rsid w:val="003422FF"/>
    <w:rsid w:val="0042733F"/>
    <w:rsid w:val="0046018F"/>
    <w:rsid w:val="00471A70"/>
    <w:rsid w:val="004952C4"/>
    <w:rsid w:val="004E6EA6"/>
    <w:rsid w:val="0059510F"/>
    <w:rsid w:val="005A1C5A"/>
    <w:rsid w:val="005E0197"/>
    <w:rsid w:val="00611005"/>
    <w:rsid w:val="00660ACC"/>
    <w:rsid w:val="006756E9"/>
    <w:rsid w:val="00690EFD"/>
    <w:rsid w:val="007021DE"/>
    <w:rsid w:val="007028E0"/>
    <w:rsid w:val="00702F93"/>
    <w:rsid w:val="00732607"/>
    <w:rsid w:val="0075745A"/>
    <w:rsid w:val="00764100"/>
    <w:rsid w:val="007B09A2"/>
    <w:rsid w:val="00844483"/>
    <w:rsid w:val="008546FE"/>
    <w:rsid w:val="0088586A"/>
    <w:rsid w:val="008C14CE"/>
    <w:rsid w:val="008E0BA3"/>
    <w:rsid w:val="008F4761"/>
    <w:rsid w:val="008F571F"/>
    <w:rsid w:val="00912279"/>
    <w:rsid w:val="00934F1C"/>
    <w:rsid w:val="009A64A6"/>
    <w:rsid w:val="009D2231"/>
    <w:rsid w:val="00A122DB"/>
    <w:rsid w:val="00A747BD"/>
    <w:rsid w:val="00A952FE"/>
    <w:rsid w:val="00AD165F"/>
    <w:rsid w:val="00AF22C2"/>
    <w:rsid w:val="00B14D04"/>
    <w:rsid w:val="00B25F4A"/>
    <w:rsid w:val="00B47B7A"/>
    <w:rsid w:val="00B646B8"/>
    <w:rsid w:val="00BA4159"/>
    <w:rsid w:val="00C52E5C"/>
    <w:rsid w:val="00C80BD4"/>
    <w:rsid w:val="00CA7161"/>
    <w:rsid w:val="00CF3A42"/>
    <w:rsid w:val="00D12A11"/>
    <w:rsid w:val="00D26066"/>
    <w:rsid w:val="00D5413C"/>
    <w:rsid w:val="00DC07A3"/>
    <w:rsid w:val="00DE2201"/>
    <w:rsid w:val="00E07950"/>
    <w:rsid w:val="00E11B8A"/>
    <w:rsid w:val="00E74250"/>
    <w:rsid w:val="00E94F2E"/>
    <w:rsid w:val="00EF4E58"/>
    <w:rsid w:val="00F231C2"/>
    <w:rsid w:val="00F35BF7"/>
    <w:rsid w:val="00F677F9"/>
    <w:rsid w:val="00FB1B28"/>
    <w:rsid w:val="00FB79B6"/>
    <w:rsid w:val="00FD1504"/>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21AC7"/>
  <w15:chartTrackingRefBased/>
  <w15:docId w15:val="{55ADA66E-6C9A-4233-88A6-97AF223A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471A70"/>
    <w:pPr>
      <w:ind w:left="720"/>
      <w:contextualSpacing/>
    </w:pPr>
  </w:style>
  <w:style w:type="character" w:styleId="Hyperlink">
    <w:name w:val="Hyperlink"/>
    <w:basedOn w:val="DefaultParagraphFont"/>
    <w:uiPriority w:val="99"/>
    <w:unhideWhenUsed/>
    <w:rsid w:val="00471A70"/>
    <w:rPr>
      <w:color w:val="993E21" w:themeColor="hyperlink"/>
      <w:u w:val="single"/>
    </w:rPr>
  </w:style>
  <w:style w:type="character" w:styleId="UnresolvedMention">
    <w:name w:val="Unresolved Mention"/>
    <w:basedOn w:val="DefaultParagraphFont"/>
    <w:uiPriority w:val="99"/>
    <w:semiHidden/>
    <w:unhideWhenUsed/>
    <w:rsid w:val="00471A70"/>
    <w:rPr>
      <w:color w:val="808080"/>
      <w:shd w:val="clear" w:color="auto" w:fill="E6E6E6"/>
    </w:rPr>
  </w:style>
  <w:style w:type="character" w:customStyle="1" w:styleId="uiqtextrenderedqtext">
    <w:name w:val="ui_qtext_rendered_qtext"/>
    <w:basedOn w:val="DefaultParagraphFont"/>
    <w:rsid w:val="00C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7494">
      <w:bodyDiv w:val="1"/>
      <w:marLeft w:val="0"/>
      <w:marRight w:val="0"/>
      <w:marTop w:val="0"/>
      <w:marBottom w:val="0"/>
      <w:divBdr>
        <w:top w:val="none" w:sz="0" w:space="0" w:color="auto"/>
        <w:left w:val="none" w:sz="0" w:space="0" w:color="auto"/>
        <w:bottom w:val="none" w:sz="0" w:space="0" w:color="auto"/>
        <w:right w:val="none" w:sz="0" w:space="0" w:color="auto"/>
      </w:divBdr>
    </w:div>
    <w:div w:id="99424106">
      <w:bodyDiv w:val="1"/>
      <w:marLeft w:val="0"/>
      <w:marRight w:val="0"/>
      <w:marTop w:val="0"/>
      <w:marBottom w:val="0"/>
      <w:divBdr>
        <w:top w:val="none" w:sz="0" w:space="0" w:color="auto"/>
        <w:left w:val="none" w:sz="0" w:space="0" w:color="auto"/>
        <w:bottom w:val="none" w:sz="0" w:space="0" w:color="auto"/>
        <w:right w:val="none" w:sz="0" w:space="0" w:color="auto"/>
      </w:divBdr>
    </w:div>
    <w:div w:id="171188475">
      <w:bodyDiv w:val="1"/>
      <w:marLeft w:val="0"/>
      <w:marRight w:val="0"/>
      <w:marTop w:val="0"/>
      <w:marBottom w:val="0"/>
      <w:divBdr>
        <w:top w:val="none" w:sz="0" w:space="0" w:color="auto"/>
        <w:left w:val="none" w:sz="0" w:space="0" w:color="auto"/>
        <w:bottom w:val="none" w:sz="0" w:space="0" w:color="auto"/>
        <w:right w:val="none" w:sz="0" w:space="0" w:color="auto"/>
      </w:divBdr>
    </w:div>
    <w:div w:id="181475716">
      <w:bodyDiv w:val="1"/>
      <w:marLeft w:val="0"/>
      <w:marRight w:val="0"/>
      <w:marTop w:val="0"/>
      <w:marBottom w:val="0"/>
      <w:divBdr>
        <w:top w:val="none" w:sz="0" w:space="0" w:color="auto"/>
        <w:left w:val="none" w:sz="0" w:space="0" w:color="auto"/>
        <w:bottom w:val="none" w:sz="0" w:space="0" w:color="auto"/>
        <w:right w:val="none" w:sz="0" w:space="0" w:color="auto"/>
      </w:divBdr>
    </w:div>
    <w:div w:id="366612347">
      <w:bodyDiv w:val="1"/>
      <w:marLeft w:val="0"/>
      <w:marRight w:val="0"/>
      <w:marTop w:val="0"/>
      <w:marBottom w:val="0"/>
      <w:divBdr>
        <w:top w:val="none" w:sz="0" w:space="0" w:color="auto"/>
        <w:left w:val="none" w:sz="0" w:space="0" w:color="auto"/>
        <w:bottom w:val="none" w:sz="0" w:space="0" w:color="auto"/>
        <w:right w:val="none" w:sz="0" w:space="0" w:color="auto"/>
      </w:divBdr>
    </w:div>
    <w:div w:id="766850726">
      <w:bodyDiv w:val="1"/>
      <w:marLeft w:val="0"/>
      <w:marRight w:val="0"/>
      <w:marTop w:val="0"/>
      <w:marBottom w:val="0"/>
      <w:divBdr>
        <w:top w:val="none" w:sz="0" w:space="0" w:color="auto"/>
        <w:left w:val="none" w:sz="0" w:space="0" w:color="auto"/>
        <w:bottom w:val="none" w:sz="0" w:space="0" w:color="auto"/>
        <w:right w:val="none" w:sz="0" w:space="0" w:color="auto"/>
      </w:divBdr>
    </w:div>
    <w:div w:id="1078138210">
      <w:bodyDiv w:val="1"/>
      <w:marLeft w:val="0"/>
      <w:marRight w:val="0"/>
      <w:marTop w:val="0"/>
      <w:marBottom w:val="0"/>
      <w:divBdr>
        <w:top w:val="none" w:sz="0" w:space="0" w:color="auto"/>
        <w:left w:val="none" w:sz="0" w:space="0" w:color="auto"/>
        <w:bottom w:val="none" w:sz="0" w:space="0" w:color="auto"/>
        <w:right w:val="none" w:sz="0" w:space="0" w:color="auto"/>
      </w:divBdr>
    </w:div>
    <w:div w:id="1121652996">
      <w:bodyDiv w:val="1"/>
      <w:marLeft w:val="0"/>
      <w:marRight w:val="0"/>
      <w:marTop w:val="0"/>
      <w:marBottom w:val="0"/>
      <w:divBdr>
        <w:top w:val="none" w:sz="0" w:space="0" w:color="auto"/>
        <w:left w:val="none" w:sz="0" w:space="0" w:color="auto"/>
        <w:bottom w:val="none" w:sz="0" w:space="0" w:color="auto"/>
        <w:right w:val="none" w:sz="0" w:space="0" w:color="auto"/>
      </w:divBdr>
    </w:div>
    <w:div w:id="1133013586">
      <w:bodyDiv w:val="1"/>
      <w:marLeft w:val="0"/>
      <w:marRight w:val="0"/>
      <w:marTop w:val="0"/>
      <w:marBottom w:val="0"/>
      <w:divBdr>
        <w:top w:val="none" w:sz="0" w:space="0" w:color="auto"/>
        <w:left w:val="none" w:sz="0" w:space="0" w:color="auto"/>
        <w:bottom w:val="none" w:sz="0" w:space="0" w:color="auto"/>
        <w:right w:val="none" w:sz="0" w:space="0" w:color="auto"/>
      </w:divBdr>
    </w:div>
    <w:div w:id="133156354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4833989">
      <w:bodyDiv w:val="1"/>
      <w:marLeft w:val="0"/>
      <w:marRight w:val="0"/>
      <w:marTop w:val="0"/>
      <w:marBottom w:val="0"/>
      <w:divBdr>
        <w:top w:val="none" w:sz="0" w:space="0" w:color="auto"/>
        <w:left w:val="none" w:sz="0" w:space="0" w:color="auto"/>
        <w:bottom w:val="none" w:sz="0" w:space="0" w:color="auto"/>
        <w:right w:val="none" w:sz="0" w:space="0" w:color="auto"/>
      </w:divBdr>
    </w:div>
    <w:div w:id="1497381313">
      <w:bodyDiv w:val="1"/>
      <w:marLeft w:val="0"/>
      <w:marRight w:val="0"/>
      <w:marTop w:val="0"/>
      <w:marBottom w:val="0"/>
      <w:divBdr>
        <w:top w:val="none" w:sz="0" w:space="0" w:color="auto"/>
        <w:left w:val="none" w:sz="0" w:space="0" w:color="auto"/>
        <w:bottom w:val="none" w:sz="0" w:space="0" w:color="auto"/>
        <w:right w:val="none" w:sz="0" w:space="0" w:color="auto"/>
      </w:divBdr>
    </w:div>
    <w:div w:id="155373819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2532249">
      <w:bodyDiv w:val="1"/>
      <w:marLeft w:val="0"/>
      <w:marRight w:val="0"/>
      <w:marTop w:val="0"/>
      <w:marBottom w:val="0"/>
      <w:divBdr>
        <w:top w:val="none" w:sz="0" w:space="0" w:color="auto"/>
        <w:left w:val="none" w:sz="0" w:space="0" w:color="auto"/>
        <w:bottom w:val="none" w:sz="0" w:space="0" w:color="auto"/>
        <w:right w:val="none" w:sz="0" w:space="0" w:color="auto"/>
      </w:divBdr>
    </w:div>
    <w:div w:id="1785230262">
      <w:bodyDiv w:val="1"/>
      <w:marLeft w:val="0"/>
      <w:marRight w:val="0"/>
      <w:marTop w:val="0"/>
      <w:marBottom w:val="0"/>
      <w:divBdr>
        <w:top w:val="none" w:sz="0" w:space="0" w:color="auto"/>
        <w:left w:val="none" w:sz="0" w:space="0" w:color="auto"/>
        <w:bottom w:val="none" w:sz="0" w:space="0" w:color="auto"/>
        <w:right w:val="none" w:sz="0" w:space="0" w:color="auto"/>
      </w:divBdr>
    </w:div>
    <w:div w:id="1792043856">
      <w:bodyDiv w:val="1"/>
      <w:marLeft w:val="0"/>
      <w:marRight w:val="0"/>
      <w:marTop w:val="0"/>
      <w:marBottom w:val="0"/>
      <w:divBdr>
        <w:top w:val="none" w:sz="0" w:space="0" w:color="auto"/>
        <w:left w:val="none" w:sz="0" w:space="0" w:color="auto"/>
        <w:bottom w:val="none" w:sz="0" w:space="0" w:color="auto"/>
        <w:right w:val="none" w:sz="0" w:space="0" w:color="auto"/>
      </w:divBdr>
    </w:div>
    <w:div w:id="1827042102">
      <w:bodyDiv w:val="1"/>
      <w:marLeft w:val="0"/>
      <w:marRight w:val="0"/>
      <w:marTop w:val="0"/>
      <w:marBottom w:val="0"/>
      <w:divBdr>
        <w:top w:val="none" w:sz="0" w:space="0" w:color="auto"/>
        <w:left w:val="none" w:sz="0" w:space="0" w:color="auto"/>
        <w:bottom w:val="none" w:sz="0" w:space="0" w:color="auto"/>
        <w:right w:val="none" w:sz="0" w:space="0" w:color="auto"/>
      </w:divBdr>
    </w:div>
    <w:div w:id="1934044435">
      <w:bodyDiv w:val="1"/>
      <w:marLeft w:val="0"/>
      <w:marRight w:val="0"/>
      <w:marTop w:val="0"/>
      <w:marBottom w:val="0"/>
      <w:divBdr>
        <w:top w:val="none" w:sz="0" w:space="0" w:color="auto"/>
        <w:left w:val="none" w:sz="0" w:space="0" w:color="auto"/>
        <w:bottom w:val="none" w:sz="0" w:space="0" w:color="auto"/>
        <w:right w:val="none" w:sz="0" w:space="0" w:color="auto"/>
      </w:divBdr>
    </w:div>
    <w:div w:id="21250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shruti123@csu.fullerton.edu"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helloved@csu.fullerton.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ppawar@csu.fullerton.edu"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hamesh\AppData\Roaming\Microsoft\Templates\Student%20report%20with%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6FC32CCD9B4C3883D01B463599BE92"/>
        <w:category>
          <w:name w:val="General"/>
          <w:gallery w:val="placeholder"/>
        </w:category>
        <w:types>
          <w:type w:val="bbPlcHdr"/>
        </w:types>
        <w:behaviors>
          <w:behavior w:val="content"/>
        </w:behaviors>
        <w:guid w:val="{6A0BF9BE-8E0F-4B40-8A0F-F8D61033DCBB}"/>
      </w:docPartPr>
      <w:docPartBody>
        <w:p w:rsidR="00B506AC" w:rsidRDefault="00694BFE">
          <w:pPr>
            <w:pStyle w:val="936FC32CCD9B4C3883D01B463599BE9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87"/>
    <w:rsid w:val="001F60F8"/>
    <w:rsid w:val="00332BB9"/>
    <w:rsid w:val="00694BFE"/>
    <w:rsid w:val="007D4F9D"/>
    <w:rsid w:val="00B40187"/>
    <w:rsid w:val="00B5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A858C699054399983276070E2CDEF8">
    <w:name w:val="78A858C699054399983276070E2CDEF8"/>
  </w:style>
  <w:style w:type="paragraph" w:customStyle="1" w:styleId="E7307E3CA3B04BE0BED2A8984AE5EE22">
    <w:name w:val="E7307E3CA3B04BE0BED2A8984AE5EE22"/>
  </w:style>
  <w:style w:type="paragraph" w:customStyle="1" w:styleId="68265FC37BBD4F86B90CD21B6167A2CC">
    <w:name w:val="68265FC37BBD4F86B90CD21B6167A2CC"/>
  </w:style>
  <w:style w:type="paragraph" w:customStyle="1" w:styleId="4244B38C5002405BBCF80CDAB0ACAF4A">
    <w:name w:val="4244B38C5002405BBCF80CDAB0ACAF4A"/>
  </w:style>
  <w:style w:type="paragraph" w:customStyle="1" w:styleId="936FC32CCD9B4C3883D01B463599BE92">
    <w:name w:val="936FC32CCD9B4C3883D01B463599BE92"/>
  </w:style>
  <w:style w:type="paragraph" w:customStyle="1" w:styleId="1B5578C785F943E9828E3644AEEEE218">
    <w:name w:val="1B5578C785F943E9828E3644AEEEE218"/>
  </w:style>
  <w:style w:type="paragraph" w:customStyle="1" w:styleId="2D5A5AFDA6AD48D9BA4052902C8B4F7A">
    <w:name w:val="2D5A5AFDA6AD48D9BA4052902C8B4F7A"/>
  </w:style>
  <w:style w:type="paragraph" w:styleId="ListBullet">
    <w:name w:val="List Bullet"/>
    <w:basedOn w:val="Normal"/>
    <w:uiPriority w:val="7"/>
    <w:unhideWhenUsed/>
    <w:qFormat/>
    <w:pPr>
      <w:numPr>
        <w:numId w:val="1"/>
      </w:numPr>
      <w:spacing w:before="120" w:after="200" w:line="264" w:lineRule="auto"/>
    </w:pPr>
    <w:rPr>
      <w:color w:val="44546A" w:themeColor="text2"/>
      <w:lang w:eastAsia="ja-JP"/>
    </w:rPr>
  </w:style>
  <w:style w:type="paragraph" w:customStyle="1" w:styleId="A8F58FD2AE9A49A9947F280B1C8E3736">
    <w:name w:val="A8F58FD2AE9A49A9947F280B1C8E3736"/>
  </w:style>
  <w:style w:type="paragraph" w:customStyle="1" w:styleId="62C5C73B7AC84300A618DF6CB1108596">
    <w:name w:val="62C5C73B7AC84300A618DF6CB1108596"/>
  </w:style>
  <w:style w:type="paragraph" w:customStyle="1" w:styleId="165CF215478B4462B6A0943F0585692E">
    <w:name w:val="165CF215478B4462B6A0943F0585692E"/>
  </w:style>
  <w:style w:type="paragraph" w:customStyle="1" w:styleId="66D3B3B88C2046AF97E7A90DB0D34085">
    <w:name w:val="66D3B3B88C2046AF97E7A90DB0D34085"/>
    <w:rsid w:val="00B40187"/>
  </w:style>
  <w:style w:type="paragraph" w:customStyle="1" w:styleId="567DB30DDAF94BCD82299B9CA6C2363B">
    <w:name w:val="567DB30DDAF94BCD82299B9CA6C2363B"/>
    <w:rsid w:val="00B40187"/>
  </w:style>
  <w:style w:type="paragraph" w:customStyle="1" w:styleId="4F544EF209A14A60AD7310D6F3598622">
    <w:name w:val="4F544EF209A14A60AD7310D6F3598622"/>
    <w:rsid w:val="00B40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DB11-D8FF-4781-89C0-4FE09A50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539</TotalTime>
  <Pages>10</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Prathamesh</dc:creator>
  <cp:keywords/>
  <cp:lastModifiedBy>vishruti</cp:lastModifiedBy>
  <cp:revision>12</cp:revision>
  <dcterms:created xsi:type="dcterms:W3CDTF">2018-03-19T19:32:00Z</dcterms:created>
  <dcterms:modified xsi:type="dcterms:W3CDTF">2018-05-04T06:17:00Z</dcterms:modified>
  <cp:version/>
</cp:coreProperties>
</file>